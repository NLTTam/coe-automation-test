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E6BC" w14:textId="77777777" w:rsidR="001F3BB9" w:rsidRPr="00FC65D2" w:rsidRDefault="001F3BB9" w:rsidP="009A2F31">
      <w:pPr>
        <w:pStyle w:val="BodyText"/>
        <w:ind w:left="284"/>
      </w:pPr>
    </w:p>
    <w:p w14:paraId="1AACB555" w14:textId="77777777" w:rsidR="001F3BB9" w:rsidRPr="00FC65D2" w:rsidRDefault="001F3BB9" w:rsidP="009A2F31">
      <w:pPr>
        <w:pStyle w:val="BodyText"/>
        <w:ind w:left="284"/>
      </w:pPr>
    </w:p>
    <w:p w14:paraId="6EB53B18" w14:textId="77777777" w:rsidR="001F3BB9" w:rsidRPr="00FC65D2" w:rsidRDefault="00D9281A" w:rsidP="009A2F31">
      <w:pPr>
        <w:pStyle w:val="BodyText"/>
        <w:ind w:left="284"/>
      </w:pPr>
      <w:r w:rsidRPr="00443692">
        <w:rPr>
          <w:noProof/>
        </w:rPr>
        <w:drawing>
          <wp:anchor distT="0" distB="0" distL="114300" distR="114300" simplePos="0" relativeHeight="251658240" behindDoc="1" locked="0" layoutInCell="1" allowOverlap="1" wp14:anchorId="7BDFE077" wp14:editId="56B3253F">
            <wp:simplePos x="0" y="0"/>
            <wp:positionH relativeFrom="column">
              <wp:posOffset>1251585</wp:posOffset>
            </wp:positionH>
            <wp:positionV relativeFrom="paragraph">
              <wp:posOffset>43180</wp:posOffset>
            </wp:positionV>
            <wp:extent cx="1260000" cy="194400"/>
            <wp:effectExtent l="0" t="0" r="0" b="0"/>
            <wp:wrapTight wrapText="bothSides">
              <wp:wrapPolygon edited="0">
                <wp:start x="0" y="0"/>
                <wp:lineTo x="0" y="16941"/>
                <wp:lineTo x="12411" y="19059"/>
                <wp:lineTo x="20903" y="19059"/>
                <wp:lineTo x="21230" y="0"/>
                <wp:lineTo x="5552" y="0"/>
                <wp:lineTo x="0" y="0"/>
              </wp:wrapPolygon>
            </wp:wrapTight>
            <wp:docPr id="926029653" name="Coverpage_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9653" name="Coverpage_ Logo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9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8F0EB" w14:textId="77777777" w:rsidR="003010ED" w:rsidRPr="00FC65D2" w:rsidRDefault="003010ED" w:rsidP="009A2F31">
      <w:pPr>
        <w:pStyle w:val="BodyText"/>
        <w:ind w:left="284"/>
      </w:pPr>
    </w:p>
    <w:p w14:paraId="212F421D" w14:textId="77777777" w:rsidR="0068338A" w:rsidRPr="00FC65D2" w:rsidRDefault="0068338A" w:rsidP="009A2F31">
      <w:pPr>
        <w:pStyle w:val="BodyText"/>
        <w:ind w:left="284"/>
      </w:pPr>
    </w:p>
    <w:p w14:paraId="2D0804BD" w14:textId="77777777" w:rsidR="0068338A" w:rsidRPr="00FC65D2" w:rsidRDefault="0068338A" w:rsidP="009A2F31">
      <w:pPr>
        <w:pStyle w:val="BodyText"/>
        <w:ind w:left="284"/>
      </w:pPr>
    </w:p>
    <w:p w14:paraId="27AA94F6" w14:textId="77777777" w:rsidR="0068338A" w:rsidRPr="00FC65D2" w:rsidRDefault="0068338A" w:rsidP="009A2F31">
      <w:pPr>
        <w:pStyle w:val="BodyText"/>
        <w:ind w:left="284"/>
      </w:pPr>
    </w:p>
    <w:tbl>
      <w:tblPr>
        <w:tblStyle w:val="Blank"/>
        <w:tblpPr w:vertAnchor="page" w:horzAnchor="margin" w:tblpX="1711" w:tblpY="4418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9"/>
        <w:gridCol w:w="7284"/>
      </w:tblGrid>
      <w:tr w:rsidR="00975729" w:rsidRPr="00443692" w14:paraId="377E1EE0" w14:textId="77777777" w:rsidTr="008F6216">
        <w:trPr>
          <w:trHeight w:val="1837"/>
        </w:trPr>
        <w:tc>
          <w:tcPr>
            <w:tcW w:w="227" w:type="dxa"/>
            <w:shd w:val="clear" w:color="auto" w:fill="FF6359" w:themeFill="accent5"/>
          </w:tcPr>
          <w:p w14:paraId="56217416" w14:textId="77777777" w:rsidR="00200A28" w:rsidRDefault="00200A28" w:rsidP="008F6216">
            <w:pPr>
              <w:pStyle w:val="Cover-Title"/>
              <w:ind w:left="0"/>
              <w:rPr>
                <w:rFonts w:eastAsia="Times New Roman"/>
                <w:noProof/>
              </w:rPr>
            </w:pPr>
          </w:p>
        </w:tc>
        <w:bookmarkStart w:id="0" w:name="_Hlk144385274" w:displacedByCustomXml="next"/>
        <w:sdt>
          <w:sdtPr>
            <w:rPr>
              <w:rFonts w:eastAsia="Times New Roman"/>
              <w:noProof/>
              <w:color w:val="123836" w:themeColor="text1"/>
            </w:rPr>
            <w:alias w:val="Title"/>
            <w:tag w:val=""/>
            <w:id w:val="-977612423"/>
            <w:placeholder>
              <w:docPart w:val="B212059A6BFE40A5B4FAEF88FCCDF4E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230" w:type="dxa"/>
                <w:vAlign w:val="center"/>
              </w:tcPr>
              <w:p w14:paraId="5C6F5E36" w14:textId="5FCB19EE" w:rsidR="00200A28" w:rsidRPr="00443692" w:rsidRDefault="00D66E65" w:rsidP="008F6216">
                <w:pPr>
                  <w:pStyle w:val="Cover-Title"/>
                  <w:ind w:left="142"/>
                </w:pPr>
                <w:r w:rsidRPr="00D66E65">
                  <w:rPr>
                    <w:noProof/>
                    <w:color w:val="123836" w:themeColor="text1"/>
                  </w:rPr>
                  <w:t>T0310 - Test case</w:t>
                </w:r>
              </w:p>
            </w:tc>
          </w:sdtContent>
        </w:sdt>
        <w:bookmarkEnd w:id="0" w:displacedByCustomXml="prev"/>
      </w:tr>
    </w:tbl>
    <w:p w14:paraId="7C73485E" w14:textId="77777777" w:rsidR="0068338A" w:rsidRPr="00FC65D2" w:rsidRDefault="0068338A" w:rsidP="00DC0C93">
      <w:pPr>
        <w:pStyle w:val="BodyText"/>
        <w:ind w:left="284"/>
      </w:pPr>
    </w:p>
    <w:p w14:paraId="6DAC4BE9" w14:textId="77777777" w:rsidR="0068338A" w:rsidRPr="00FC65D2" w:rsidRDefault="0068338A" w:rsidP="009A2F31">
      <w:pPr>
        <w:pStyle w:val="BodyText"/>
        <w:ind w:left="284"/>
      </w:pPr>
    </w:p>
    <w:p w14:paraId="05E91CF7" w14:textId="77777777" w:rsidR="0068338A" w:rsidRPr="00FC65D2" w:rsidRDefault="0068338A" w:rsidP="009A2F31">
      <w:pPr>
        <w:pStyle w:val="BodyText"/>
        <w:ind w:left="284"/>
      </w:pPr>
    </w:p>
    <w:p w14:paraId="5B08D1D2" w14:textId="77777777" w:rsidR="003D4738" w:rsidRPr="00FC65D2" w:rsidRDefault="003D4738" w:rsidP="009A2F31">
      <w:pPr>
        <w:pStyle w:val="BodyText"/>
        <w:ind w:left="284"/>
      </w:pPr>
    </w:p>
    <w:p w14:paraId="7C6657ED" w14:textId="77777777" w:rsidR="003D4738" w:rsidRPr="00FC65D2" w:rsidRDefault="003D4738" w:rsidP="009A2F31">
      <w:pPr>
        <w:pStyle w:val="BodyText"/>
        <w:ind w:left="284"/>
      </w:pPr>
    </w:p>
    <w:p w14:paraId="7D481BDA" w14:textId="77777777" w:rsidR="00071584" w:rsidRPr="00FC65D2" w:rsidRDefault="00071584" w:rsidP="009A2F31">
      <w:pPr>
        <w:pStyle w:val="BodyText"/>
        <w:ind w:left="284"/>
      </w:pPr>
    </w:p>
    <w:p w14:paraId="526164AB" w14:textId="77777777" w:rsidR="00071584" w:rsidRPr="00FC65D2" w:rsidRDefault="00071584" w:rsidP="009A2F31">
      <w:pPr>
        <w:pStyle w:val="BodyText"/>
        <w:ind w:left="284"/>
      </w:pPr>
    </w:p>
    <w:p w14:paraId="7D5FD24D" w14:textId="77777777" w:rsidR="00071584" w:rsidRPr="00FC65D2" w:rsidRDefault="00071584" w:rsidP="009A2F31">
      <w:pPr>
        <w:pStyle w:val="BodyText"/>
        <w:tabs>
          <w:tab w:val="left" w:pos="2599"/>
        </w:tabs>
        <w:ind w:left="284"/>
      </w:pPr>
      <w:r w:rsidRPr="00FC65D2">
        <w:tab/>
      </w:r>
    </w:p>
    <w:tbl>
      <w:tblPr>
        <w:tblStyle w:val="Blank"/>
        <w:tblpPr w:leftFromText="142" w:rightFromText="142" w:vertAnchor="page" w:horzAnchor="page" w:tblpX="3176" w:tblpY="7763"/>
        <w:tblW w:w="7745" w:type="dxa"/>
        <w:tblLayout w:type="fixed"/>
        <w:tblLook w:val="04A0" w:firstRow="1" w:lastRow="0" w:firstColumn="1" w:lastColumn="0" w:noHBand="0" w:noVBand="1"/>
      </w:tblPr>
      <w:tblGrid>
        <w:gridCol w:w="7745"/>
      </w:tblGrid>
      <w:tr w:rsidR="00DA33FD" w:rsidRPr="00443692" w14:paraId="2B009D2B" w14:textId="77777777" w:rsidTr="008B1DA5">
        <w:tc>
          <w:tcPr>
            <w:tcW w:w="7745" w:type="dxa"/>
          </w:tcPr>
          <w:bookmarkStart w:id="1" w:name="_Hlk144385554"/>
          <w:p w14:paraId="6013E089" w14:textId="5EE36C63" w:rsidR="00DA33FD" w:rsidRPr="008B1DA5" w:rsidRDefault="00DA33FD" w:rsidP="008B1DA5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24"/>
                <w:szCs w:val="24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Case_CustomerName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«Case_CustomerName»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</w:p>
          <w:p w14:paraId="7599DEAE" w14:textId="05FF705A" w:rsidR="00DA33FD" w:rsidRPr="00443692" w:rsidRDefault="00DA33FD" w:rsidP="008B1DA5">
            <w:pPr>
              <w:pStyle w:val="Cover-ProjectInfo"/>
              <w:spacing w:line="240" w:lineRule="atLeast"/>
              <w:rPr>
                <w:noProof w:val="0"/>
              </w:rPr>
            </w:pP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begin"/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instrText xml:space="preserve"> MERGEFIELD  Case_CaseLinkTitle </w:instrTex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separate"/>
            </w:r>
            <w:r w:rsidR="00D66E65">
              <w:rPr>
                <w:color w:val="123836" w:themeColor="text1"/>
                <w:sz w:val="24"/>
                <w:szCs w:val="24"/>
              </w:rPr>
              <w:t>«Case_CaseLinkTitle»</w:t>
            </w:r>
            <w:r w:rsidRPr="008B1DA5">
              <w:rPr>
                <w:noProof w:val="0"/>
                <w:color w:val="123836" w:themeColor="text1"/>
                <w:sz w:val="24"/>
                <w:szCs w:val="24"/>
              </w:rPr>
              <w:fldChar w:fldCharType="end"/>
            </w:r>
            <w:bookmarkEnd w:id="1"/>
          </w:p>
        </w:tc>
      </w:tr>
    </w:tbl>
    <w:tbl>
      <w:tblPr>
        <w:tblStyle w:val="Blank"/>
        <w:tblpPr w:vertAnchor="page" w:horzAnchor="page" w:tblpX="3196" w:tblpY="11491"/>
        <w:tblW w:w="7938" w:type="dxa"/>
        <w:tblLayout w:type="fixed"/>
        <w:tblLook w:val="04A0" w:firstRow="1" w:lastRow="0" w:firstColumn="1" w:lastColumn="0" w:noHBand="0" w:noVBand="1"/>
      </w:tblPr>
      <w:tblGrid>
        <w:gridCol w:w="1134"/>
        <w:gridCol w:w="4703"/>
        <w:gridCol w:w="2101"/>
      </w:tblGrid>
      <w:tr w:rsidR="006F69B2" w:rsidRPr="00443692" w14:paraId="1C80CA89" w14:textId="77777777" w:rsidTr="006F69B2">
        <w:tc>
          <w:tcPr>
            <w:tcW w:w="1134" w:type="dxa"/>
          </w:tcPr>
          <w:p w14:paraId="519A3A1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Version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version"/>
            <w:tag w:val="DocumentVersion"/>
            <w:id w:val="-1092626114"/>
            <w:placeholder>
              <w:docPart w:val="6E912988148249EAA2360C594B59E5C4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Version[1]" w:storeItemID="{A5564EB6-F2F0-468C-B6E8-028D5A521A08}"/>
            <w:text/>
          </w:sdtPr>
          <w:sdtEndPr/>
          <w:sdtContent>
            <w:tc>
              <w:tcPr>
                <w:tcW w:w="4703" w:type="dxa"/>
              </w:tcPr>
              <w:p w14:paraId="24B33210" w14:textId="38163D5D" w:rsidR="006F69B2" w:rsidRPr="009E13B9" w:rsidRDefault="00C11B83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 w:rsidRPr="00CA7E9E">
                  <w:rPr>
                    <w:rStyle w:val="PlaceholderText"/>
                  </w:rPr>
                  <w:t>[Document version]</w:t>
                </w:r>
              </w:p>
            </w:tc>
          </w:sdtContent>
        </w:sdt>
        <w:tc>
          <w:tcPr>
            <w:tcW w:w="2101" w:type="dxa"/>
            <w:vAlign w:val="bottom"/>
          </w:tcPr>
          <w:p w14:paraId="09946203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443692" w14:paraId="171BC028" w14:textId="77777777" w:rsidTr="006F69B2">
        <w:tc>
          <w:tcPr>
            <w:tcW w:w="1134" w:type="dxa"/>
          </w:tcPr>
          <w:p w14:paraId="13E69B26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Status</w:t>
            </w:r>
          </w:p>
        </w:tc>
        <w:sdt>
          <w:sdtPr>
            <w:rPr>
              <w:noProof w:val="0"/>
              <w:color w:val="123836" w:themeColor="text1"/>
              <w:sz w:val="18"/>
            </w:rPr>
            <w:alias w:val="Document status"/>
            <w:tag w:val="DocumentStatus"/>
            <w:id w:val="-1329902443"/>
            <w:placeholder>
              <w:docPart w:val="E4C9CC50DD524E2F938B594CF098DE5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DocumentStatus[1]" w:storeItemID="{A5564EB6-F2F0-468C-B6E8-028D5A521A08}"/>
            <w:dropDownList w:lastValue="">
              <w:listItem w:value="[Document status]"/>
            </w:dropDownList>
          </w:sdtPr>
          <w:sdtEndPr/>
          <w:sdtContent>
            <w:tc>
              <w:tcPr>
                <w:tcW w:w="4703" w:type="dxa"/>
              </w:tcPr>
              <w:p w14:paraId="10DACF2F" w14:textId="77777777" w:rsidR="006F69B2" w:rsidRPr="009E13B9" w:rsidRDefault="006F69B2" w:rsidP="006F69B2">
                <w:pPr>
                  <w:pStyle w:val="Cover-ProjectInfo"/>
                  <w:spacing w:line="240" w:lineRule="atLeast"/>
                  <w:rPr>
                    <w:noProof w:val="0"/>
                    <w:color w:val="123836" w:themeColor="text1"/>
                    <w:sz w:val="18"/>
                  </w:rPr>
                </w:pPr>
                <w:r w:rsidRPr="009E13B9">
                  <w:rPr>
                    <w:rStyle w:val="PlaceholderText"/>
                    <w:color w:val="123836" w:themeColor="text1"/>
                    <w:sz w:val="18"/>
                  </w:rPr>
                  <w:t>[Document status]</w:t>
                </w:r>
              </w:p>
            </w:tc>
          </w:sdtContent>
        </w:sdt>
        <w:tc>
          <w:tcPr>
            <w:tcW w:w="2101" w:type="dxa"/>
            <w:vAlign w:val="bottom"/>
          </w:tcPr>
          <w:p w14:paraId="354AF167" w14:textId="77777777" w:rsidR="006F69B2" w:rsidRPr="00443692" w:rsidRDefault="006F69B2" w:rsidP="006F69B2">
            <w:pPr>
              <w:pStyle w:val="Cover-ProjectInfo"/>
              <w:rPr>
                <w:noProof w:val="0"/>
              </w:rPr>
            </w:pPr>
          </w:p>
        </w:tc>
      </w:tr>
      <w:tr w:rsidR="006F69B2" w:rsidRPr="00D66E65" w14:paraId="287EAEB5" w14:textId="77777777" w:rsidTr="006F69B2">
        <w:tc>
          <w:tcPr>
            <w:tcW w:w="1134" w:type="dxa"/>
          </w:tcPr>
          <w:p w14:paraId="1EA779CD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Approver</w:t>
            </w:r>
          </w:p>
        </w:tc>
        <w:tc>
          <w:tcPr>
            <w:tcW w:w="4703" w:type="dxa"/>
          </w:tcPr>
          <w:p w14:paraId="19F87AF3" w14:textId="77777777" w:rsidR="006F69B2" w:rsidRPr="00162472" w:rsidRDefault="00C11B83" w:rsidP="0016247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sdt>
              <w:sdtPr>
                <w:rPr>
                  <w:noProof w:val="0"/>
                  <w:color w:val="123836" w:themeColor="text1"/>
                  <w:sz w:val="18"/>
                  <w:lang w:val="da-DK"/>
                </w:rPr>
                <w:alias w:val="Reviewer"/>
                <w:tag w:val="Reviewer"/>
                <w:id w:val="-1057777865"/>
                <w:lock w:val="contentLocked"/>
                <w:placeholder>
                  <w:docPart w:val="4B67F70E45A7477386DF9F32D3DE6EF7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xmlns:ns4='347BA16D-85AB-4784-90F8-08EF3FC8CB76' xmlns:ns5='a92ea378-fa8a-42e3-a2a4-77b47b4bf44f' " w:xpath="/ns0:properties[1]/documentManagement[1]/ns3:Reviewer[1]/ns3:UserInfo[1]/ns3:DisplayName[1]" w:storeItemID="{55B7FBE9-4CF7-4E51-A918-44729AA8CA13}"/>
                <w:text/>
              </w:sdtPr>
              <w:sdtEndPr/>
              <w:sdtContent>
                <w:r w:rsidR="00162472" w:rsidRPr="00162472">
                  <w:rPr>
                    <w:noProof w:val="0"/>
                    <w:color w:val="123836" w:themeColor="text1"/>
                    <w:sz w:val="18"/>
                    <w:lang w:val="da-DK"/>
                  </w:rPr>
                  <w:t>[Name of approver]</w:t>
                </w:r>
              </w:sdtContent>
            </w:sdt>
          </w:p>
        </w:tc>
        <w:tc>
          <w:tcPr>
            <w:tcW w:w="2101" w:type="dxa"/>
            <w:vMerge w:val="restart"/>
            <w:vAlign w:val="bottom"/>
          </w:tcPr>
          <w:p w14:paraId="6C918F12" w14:textId="4BD22D66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 xml:space="preserve">© Copyright </w:t>
            </w:r>
            <w:r w:rsidRPr="00D9281A">
              <w:rPr>
                <w:noProof w:val="0"/>
                <w:color w:val="808080" w:themeColor="background1" w:themeShade="80"/>
              </w:rPr>
              <w:fldChar w:fldCharType="begin"/>
            </w:r>
            <w:r w:rsidRPr="00D9281A">
              <w:rPr>
                <w:noProof w:val="0"/>
                <w:color w:val="808080" w:themeColor="background1" w:themeShade="80"/>
              </w:rPr>
              <w:instrText xml:space="preserve"> DATE  \@ "yyyy" </w:instrText>
            </w:r>
            <w:r w:rsidRPr="00D9281A">
              <w:rPr>
                <w:noProof w:val="0"/>
                <w:color w:val="808080" w:themeColor="background1" w:themeShade="80"/>
              </w:rPr>
              <w:fldChar w:fldCharType="separate"/>
            </w:r>
            <w:r w:rsidR="00C11B83">
              <w:rPr>
                <w:color w:val="808080" w:themeColor="background1" w:themeShade="80"/>
              </w:rPr>
              <w:t>2024</w:t>
            </w:r>
            <w:r w:rsidRPr="00D9281A">
              <w:rPr>
                <w:noProof w:val="0"/>
                <w:color w:val="808080" w:themeColor="background1" w:themeShade="80"/>
              </w:rPr>
              <w:fldChar w:fldCharType="end"/>
            </w:r>
            <w:r w:rsidRPr="00D9281A">
              <w:rPr>
                <w:noProof w:val="0"/>
                <w:color w:val="808080" w:themeColor="background1" w:themeShade="80"/>
              </w:rPr>
              <w:t xml:space="preserve"> Netcompany</w:t>
            </w:r>
          </w:p>
          <w:p w14:paraId="272A9ABB" w14:textId="77777777" w:rsidR="006F69B2" w:rsidRPr="00D9281A" w:rsidRDefault="006F69B2" w:rsidP="006F69B2">
            <w:pPr>
              <w:pStyle w:val="Cover-ProjectInfo"/>
              <w:rPr>
                <w:noProof w:val="0"/>
                <w:color w:val="808080" w:themeColor="background1" w:themeShade="80"/>
              </w:rPr>
            </w:pPr>
            <w:r w:rsidRPr="00D9281A">
              <w:rPr>
                <w:noProof w:val="0"/>
                <w:color w:val="808080" w:themeColor="background1" w:themeShade="80"/>
              </w:rPr>
              <w:t>All rights reserved.</w:t>
            </w:r>
          </w:p>
        </w:tc>
      </w:tr>
      <w:tr w:rsidR="006F69B2" w:rsidRPr="00443692" w14:paraId="43FA82A8" w14:textId="77777777" w:rsidTr="006F69B2">
        <w:tc>
          <w:tcPr>
            <w:tcW w:w="1134" w:type="dxa"/>
          </w:tcPr>
          <w:p w14:paraId="1F012721" w14:textId="77777777" w:rsidR="006F69B2" w:rsidRPr="004C44F6" w:rsidRDefault="006F69B2" w:rsidP="006F69B2">
            <w:pPr>
              <w:pStyle w:val="Cover-ProjectInfo"/>
              <w:spacing w:line="240" w:lineRule="atLeast"/>
              <w:rPr>
                <w:b/>
                <w:bCs/>
                <w:noProof w:val="0"/>
                <w:color w:val="123836" w:themeColor="text1"/>
                <w:sz w:val="18"/>
              </w:rPr>
            </w:pPr>
            <w:r w:rsidRPr="004C44F6">
              <w:rPr>
                <w:b/>
                <w:bCs/>
                <w:noProof w:val="0"/>
                <w:color w:val="123836" w:themeColor="text1"/>
                <w:sz w:val="18"/>
              </w:rPr>
              <w:t>Author</w:t>
            </w:r>
          </w:p>
        </w:tc>
        <w:tc>
          <w:tcPr>
            <w:tcW w:w="4703" w:type="dxa"/>
          </w:tcPr>
          <w:p w14:paraId="0A46DA82" w14:textId="77777777" w:rsidR="006F69B2" w:rsidRPr="009E13B9" w:rsidRDefault="007A59E8" w:rsidP="006F69B2">
            <w:pPr>
              <w:pStyle w:val="Cover-ProjectInfo"/>
              <w:spacing w:line="240" w:lineRule="atLeast"/>
              <w:rPr>
                <w:noProof w:val="0"/>
                <w:color w:val="123836" w:themeColor="text1"/>
                <w:sz w:val="18"/>
              </w:rPr>
            </w:pPr>
            <w:r w:rsidRPr="007A59E8">
              <w:rPr>
                <w:noProof w:val="0"/>
                <w:color w:val="123836" w:themeColor="text1"/>
                <w:sz w:val="18"/>
              </w:rPr>
              <w:t>[Author]</w:t>
            </w:r>
          </w:p>
        </w:tc>
        <w:tc>
          <w:tcPr>
            <w:tcW w:w="2101" w:type="dxa"/>
            <w:vMerge/>
          </w:tcPr>
          <w:p w14:paraId="5B396592" w14:textId="77777777" w:rsidR="006F69B2" w:rsidRPr="00D9281A" w:rsidRDefault="006F69B2" w:rsidP="00642C23">
            <w:pPr>
              <w:pStyle w:val="Cover-ProjectInfo"/>
              <w:rPr>
                <w:noProof w:val="0"/>
                <w:color w:val="808080" w:themeColor="background1" w:themeShade="80"/>
              </w:rPr>
            </w:pPr>
          </w:p>
        </w:tc>
      </w:tr>
    </w:tbl>
    <w:p w14:paraId="27952B33" w14:textId="77777777" w:rsidR="00D66E65" w:rsidRDefault="006F69B2" w:rsidP="00D66E65">
      <w:pPr>
        <w:pStyle w:val="BodyText"/>
        <w:sectPr w:rsidR="00D66E65" w:rsidSect="00CD1DC4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1" w:right="1224" w:bottom="1411" w:left="1224" w:header="576" w:footer="57" w:gutter="0"/>
          <w:cols w:space="720"/>
          <w:titlePg/>
          <w:docGrid w:linePitch="245"/>
        </w:sectPr>
      </w:pPr>
      <w:r w:rsidRPr="00FC65D2">
        <w:t xml:space="preserve"> </w:t>
      </w:r>
      <w:r w:rsidR="000F2926" w:rsidRPr="00FC65D2">
        <w:br w:type="page"/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51"/>
        <w:gridCol w:w="3874"/>
        <w:gridCol w:w="4725"/>
        <w:gridCol w:w="4725"/>
      </w:tblGrid>
      <w:tr w:rsidR="00D66E65" w:rsidRPr="000C3E03" w14:paraId="0D46441C" w14:textId="77777777" w:rsidTr="00933FAB">
        <w:trPr>
          <w:cantSplit/>
          <w:trHeight w:val="240"/>
        </w:trPr>
        <w:tc>
          <w:tcPr>
            <w:tcW w:w="1555" w:type="dxa"/>
            <w:gridSpan w:val="2"/>
            <w:shd w:val="clear" w:color="auto" w:fill="BFBFBF" w:themeFill="background1" w:themeFillShade="BF"/>
          </w:tcPr>
          <w:p w14:paraId="613CC622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lastRenderedPageBreak/>
              <w:t>Test case title</w:t>
            </w:r>
          </w:p>
        </w:tc>
        <w:commentRangeStart w:id="2"/>
        <w:tc>
          <w:tcPr>
            <w:tcW w:w="13324" w:type="dxa"/>
            <w:gridSpan w:val="3"/>
            <w:shd w:val="clear" w:color="auto" w:fill="FFFFFF" w:themeFill="background1"/>
          </w:tcPr>
          <w:p w14:paraId="7389EC97" w14:textId="7E642ED5" w:rsidR="00D66E65" w:rsidRPr="000C3E03" w:rsidRDefault="00C11B83" w:rsidP="00933FAB">
            <w:pPr>
              <w:pStyle w:val="Table"/>
              <w:spacing w:after="120"/>
              <w:jc w:val="left"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alias w:val="Title"/>
                <w:id w:val="-1097096350"/>
                <w:placeholder>
                  <w:docPart w:val="15A67D36033A477CA360F2A893E7EC7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D66E65">
                  <w:rPr>
                    <w:rFonts w:cs="Arial"/>
                    <w:szCs w:val="18"/>
                  </w:rPr>
                  <w:t>T0310 - Test case</w:t>
                </w:r>
              </w:sdtContent>
            </w:sdt>
            <w:commentRangeEnd w:id="2"/>
            <w:r w:rsidR="00D66E65" w:rsidRPr="000C3E03">
              <w:rPr>
                <w:rStyle w:val="CommentReference"/>
              </w:rPr>
              <w:commentReference w:id="2"/>
            </w:r>
          </w:p>
        </w:tc>
      </w:tr>
      <w:tr w:rsidR="00D66E65" w:rsidRPr="000C3E03" w14:paraId="7C66B2CC" w14:textId="77777777" w:rsidTr="00933FAB">
        <w:trPr>
          <w:cantSplit/>
          <w:trHeight w:val="240"/>
        </w:trPr>
        <w:tc>
          <w:tcPr>
            <w:tcW w:w="14879" w:type="dxa"/>
            <w:gridSpan w:val="5"/>
            <w:shd w:val="clear" w:color="auto" w:fill="BFBFBF" w:themeFill="background1" w:themeFillShade="BF"/>
          </w:tcPr>
          <w:p w14:paraId="5BAFA556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Purpose</w:t>
            </w:r>
          </w:p>
        </w:tc>
      </w:tr>
      <w:tr w:rsidR="00D66E65" w:rsidRPr="000C3E03" w14:paraId="3EF7CB8D" w14:textId="77777777" w:rsidTr="00933FAB">
        <w:trPr>
          <w:cantSplit/>
          <w:trHeight w:val="480"/>
        </w:trPr>
        <w:tc>
          <w:tcPr>
            <w:tcW w:w="14879" w:type="dxa"/>
            <w:gridSpan w:val="5"/>
            <w:tcBorders>
              <w:bottom w:val="nil"/>
            </w:tcBorders>
          </w:tcPr>
          <w:p w14:paraId="0AE64528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D66E65" w14:paraId="552E4AF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48A6A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r w:rsidRPr="000C3E03">
              <w:t>Relationship to other test cases</w:t>
            </w:r>
            <w:r w:rsidRPr="000C3E03">
              <w:tab/>
            </w:r>
          </w:p>
        </w:tc>
      </w:tr>
      <w:tr w:rsidR="00D66E65" w:rsidRPr="00D66E65" w14:paraId="3CF0396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BFF51C1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7C124EB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6C143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commentRangeStart w:id="3"/>
            <w:r w:rsidRPr="000C3E03">
              <w:t>Test data</w:t>
            </w:r>
            <w:commentRangeEnd w:id="3"/>
            <w:r w:rsidRPr="000C3E03">
              <w:rPr>
                <w:rStyle w:val="CommentReference"/>
              </w:rPr>
              <w:commentReference w:id="3"/>
            </w:r>
          </w:p>
        </w:tc>
      </w:tr>
      <w:tr w:rsidR="00D66E65" w:rsidRPr="000C3E03" w14:paraId="7AC2BDD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7B235B2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2D11256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F9A238" w14:textId="77777777" w:rsidR="00D66E65" w:rsidRPr="000C3E03" w:rsidRDefault="00D66E65" w:rsidP="00933FAB">
            <w:pPr>
              <w:pStyle w:val="Table"/>
              <w:spacing w:after="120"/>
              <w:jc w:val="left"/>
            </w:pPr>
            <w:commentRangeStart w:id="4"/>
            <w:r w:rsidRPr="000C3E03">
              <w:t>Dependencies</w:t>
            </w:r>
            <w:commentRangeEnd w:id="4"/>
            <w:r w:rsidRPr="000C3E03">
              <w:rPr>
                <w:rStyle w:val="CommentReference"/>
              </w:rPr>
              <w:commentReference w:id="4"/>
            </w:r>
          </w:p>
        </w:tc>
      </w:tr>
      <w:tr w:rsidR="00D66E65" w:rsidRPr="000C3E03" w14:paraId="1777F94F" w14:textId="77777777" w:rsidTr="00933FAB">
        <w:trPr>
          <w:cantSplit/>
          <w:trHeight w:val="240"/>
        </w:trPr>
        <w:tc>
          <w:tcPr>
            <w:tcW w:w="1487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B95ED6" w14:textId="77777777" w:rsidR="00D66E65" w:rsidRPr="000C3E03" w:rsidRDefault="00D66E65" w:rsidP="00933FAB">
            <w:pPr>
              <w:pStyle w:val="Table"/>
              <w:spacing w:after="120"/>
              <w:jc w:val="left"/>
            </w:pPr>
          </w:p>
        </w:tc>
      </w:tr>
      <w:tr w:rsidR="00D66E65" w:rsidRPr="000C3E03" w14:paraId="598D6426" w14:textId="77777777" w:rsidTr="00933FAB">
        <w:trPr>
          <w:trHeight w:val="240"/>
        </w:trPr>
        <w:tc>
          <w:tcPr>
            <w:tcW w:w="704" w:type="dxa"/>
            <w:shd w:val="clear" w:color="auto" w:fill="BFBFBF" w:themeFill="background1" w:themeFillShade="BF"/>
          </w:tcPr>
          <w:p w14:paraId="70A3FCB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Step</w:t>
            </w:r>
          </w:p>
        </w:tc>
        <w:tc>
          <w:tcPr>
            <w:tcW w:w="472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22574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Action</w:t>
            </w:r>
          </w:p>
        </w:tc>
        <w:tc>
          <w:tcPr>
            <w:tcW w:w="472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7B79E3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Expected result</w:t>
            </w:r>
          </w:p>
        </w:tc>
        <w:tc>
          <w:tcPr>
            <w:tcW w:w="4725" w:type="dxa"/>
            <w:shd w:val="clear" w:color="auto" w:fill="BFBFBF" w:themeFill="background1" w:themeFillShade="BF"/>
          </w:tcPr>
          <w:p w14:paraId="29FFE8A9" w14:textId="77777777" w:rsidR="00D66E65" w:rsidRPr="000C3E03" w:rsidRDefault="00D66E65" w:rsidP="00933FAB">
            <w:pPr>
              <w:pStyle w:val="Table"/>
              <w:spacing w:after="120"/>
            </w:pPr>
            <w:r w:rsidRPr="000C3E03">
              <w:t>Notes</w:t>
            </w:r>
          </w:p>
        </w:tc>
      </w:tr>
      <w:tr w:rsidR="00D66E65" w:rsidRPr="000C3E03" w14:paraId="171E0DE4" w14:textId="77777777" w:rsidTr="00933FAB">
        <w:trPr>
          <w:trHeight w:val="240"/>
        </w:trPr>
        <w:tc>
          <w:tcPr>
            <w:tcW w:w="704" w:type="dxa"/>
          </w:tcPr>
          <w:p w14:paraId="2047EDF5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095EB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A03F78B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53C588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0C3E03" w14:paraId="34C09516" w14:textId="77777777" w:rsidTr="00933FAB">
        <w:trPr>
          <w:trHeight w:val="240"/>
        </w:trPr>
        <w:tc>
          <w:tcPr>
            <w:tcW w:w="704" w:type="dxa"/>
          </w:tcPr>
          <w:p w14:paraId="7707902F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3494A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8FA393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3B833CCF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0C3E03" w14:paraId="1F1711AD" w14:textId="77777777" w:rsidTr="00933FAB">
        <w:trPr>
          <w:trHeight w:val="240"/>
        </w:trPr>
        <w:tc>
          <w:tcPr>
            <w:tcW w:w="704" w:type="dxa"/>
          </w:tcPr>
          <w:p w14:paraId="5B243632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007C4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69763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769A78BE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0C3E03" w14:paraId="3ECFE882" w14:textId="77777777" w:rsidTr="00933FAB">
        <w:trPr>
          <w:trHeight w:val="240"/>
        </w:trPr>
        <w:tc>
          <w:tcPr>
            <w:tcW w:w="704" w:type="dxa"/>
          </w:tcPr>
          <w:p w14:paraId="530DEF0A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840A0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3F42CD7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29691178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0C3E03" w14:paraId="41F34C23" w14:textId="77777777" w:rsidTr="00933FAB">
        <w:trPr>
          <w:trHeight w:val="240"/>
        </w:trPr>
        <w:tc>
          <w:tcPr>
            <w:tcW w:w="704" w:type="dxa"/>
          </w:tcPr>
          <w:p w14:paraId="49179ABE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84ADC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7C999C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111DDEA6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  <w:tr w:rsidR="00D66E65" w:rsidRPr="000C3E03" w14:paraId="61C55B3D" w14:textId="77777777" w:rsidTr="00933FAB">
        <w:trPr>
          <w:trHeight w:val="240"/>
        </w:trPr>
        <w:tc>
          <w:tcPr>
            <w:tcW w:w="704" w:type="dxa"/>
          </w:tcPr>
          <w:p w14:paraId="2DBCBFA5" w14:textId="77777777" w:rsidR="00D66E65" w:rsidRPr="000C3E03" w:rsidRDefault="00D66E65" w:rsidP="00D66E65">
            <w:pPr>
              <w:numPr>
                <w:ilvl w:val="0"/>
                <w:numId w:val="23"/>
              </w:numPr>
              <w:rPr>
                <w:lang w:val="en-GB"/>
              </w:rPr>
            </w:pP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0EA1E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F25E2F" w14:textId="77777777" w:rsidR="00D66E65" w:rsidRPr="000C3E03" w:rsidRDefault="00D66E65" w:rsidP="00933FAB">
            <w:pPr>
              <w:rPr>
                <w:lang w:val="en-GB"/>
              </w:rPr>
            </w:pPr>
          </w:p>
        </w:tc>
        <w:tc>
          <w:tcPr>
            <w:tcW w:w="4725" w:type="dxa"/>
          </w:tcPr>
          <w:p w14:paraId="09141063" w14:textId="77777777" w:rsidR="00D66E65" w:rsidRPr="000C3E03" w:rsidRDefault="00D66E65" w:rsidP="00933FAB">
            <w:pPr>
              <w:rPr>
                <w:lang w:val="en-GB"/>
              </w:rPr>
            </w:pPr>
          </w:p>
        </w:tc>
      </w:tr>
    </w:tbl>
    <w:p w14:paraId="2AA7A133" w14:textId="3E182653" w:rsidR="00B371BB" w:rsidRPr="000065FC" w:rsidRDefault="00B371BB" w:rsidP="00D66E65">
      <w:pPr>
        <w:pStyle w:val="BodyText"/>
      </w:pPr>
    </w:p>
    <w:sectPr w:rsidR="00B371BB" w:rsidRPr="000065FC" w:rsidSect="00D66E65">
      <w:headerReference w:type="first" r:id="rId20"/>
      <w:pgSz w:w="16838" w:h="11906" w:orient="landscape" w:code="9"/>
      <w:pgMar w:top="1224" w:right="1411" w:bottom="1224" w:left="1411" w:header="576" w:footer="57" w:gutter="0"/>
      <w:cols w:space="720"/>
      <w:titlePg/>
      <w:docGrid w:linePitch="2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Netcompany" w:date="2023-10-01T00:00:00Z" w:initials="LSB">
    <w:p w14:paraId="6B4A129E" w14:textId="77777777" w:rsidR="00D66E65" w:rsidRPr="008E2E6C" w:rsidRDefault="00D66E65" w:rsidP="00D66E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>Provide a unique name for the testcase preferably including a number for the testcase.</w:t>
      </w:r>
    </w:p>
  </w:comment>
  <w:comment w:id="3" w:author="Netcompany" w:date="2023-10-01T00:00:00Z" w:initials="LSB">
    <w:p w14:paraId="13B920FA" w14:textId="77777777" w:rsidR="00D66E65" w:rsidRPr="008E2E6C" w:rsidRDefault="00D66E65" w:rsidP="00D66E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Enter information about which test data is required to test the functionality. </w:t>
      </w:r>
      <w:r>
        <w:rPr>
          <w:lang w:val="en-US"/>
        </w:rPr>
        <w:t>It could be a person, an address, a company with specific characteristics that should exist in the database before the test case can be run. Let us say it is a particular person this field should hold the unique identification of that person.</w:t>
      </w:r>
      <w:r w:rsidRPr="008E2E6C">
        <w:rPr>
          <w:lang w:val="en-US"/>
        </w:rPr>
        <w:t xml:space="preserve"> </w:t>
      </w:r>
    </w:p>
  </w:comment>
  <w:comment w:id="4" w:author="Netcompany" w:date="2023-10-01T00:00:00Z" w:initials="SSMN">
    <w:p w14:paraId="4032C7C0" w14:textId="77777777" w:rsidR="00D66E65" w:rsidRPr="00EC450B" w:rsidRDefault="00D66E65" w:rsidP="00D66E6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8E2E6C">
        <w:rPr>
          <w:lang w:val="en-US"/>
        </w:rPr>
        <w:t xml:space="preserve">Dependencies could be a user role required to test the functionality or test data in an </w:t>
      </w:r>
      <w:r>
        <w:rPr>
          <w:lang w:val="en-US"/>
        </w:rPr>
        <w:t xml:space="preserve">external system. </w:t>
      </w:r>
      <w:r w:rsidRPr="008E2E6C">
        <w:rPr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4A129E" w15:done="0"/>
  <w15:commentEx w15:paraId="13B920FA" w15:done="0"/>
  <w15:commentEx w15:paraId="4032C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4A129E" w16cid:durableId="298CE5CF"/>
  <w16cid:commentId w16cid:paraId="13B920FA" w16cid:durableId="7FE24256"/>
  <w16cid:commentId w16cid:paraId="4032C7C0" w16cid:durableId="511902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D6DD" w14:textId="77777777" w:rsidR="00762314" w:rsidRDefault="00762314">
      <w:pPr>
        <w:spacing w:after="0" w:line="240" w:lineRule="auto"/>
      </w:pPr>
      <w:r>
        <w:separator/>
      </w:r>
    </w:p>
  </w:endnote>
  <w:endnote w:type="continuationSeparator" w:id="0">
    <w:p w14:paraId="2F270F45" w14:textId="77777777" w:rsidR="00762314" w:rsidRDefault="00762314">
      <w:pPr>
        <w:spacing w:after="0" w:line="240" w:lineRule="auto"/>
      </w:pPr>
      <w:r>
        <w:continuationSeparator/>
      </w:r>
    </w:p>
  </w:endnote>
  <w:endnote w:type="continuationNotice" w:id="1">
    <w:p w14:paraId="7076ED14" w14:textId="77777777" w:rsidR="00762314" w:rsidRDefault="007623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C6D35" w14:textId="2C335FE3" w:rsidR="00DC0C93" w:rsidRPr="00334AE2" w:rsidRDefault="00DC0C93" w:rsidP="00DC0C93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1312" behindDoc="0" locked="0" layoutInCell="1" allowOverlap="1" wp14:anchorId="52741CC7" wp14:editId="4B80EFCF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844700760" name="Picture 18447007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C11B83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 w:rsidRPr="00334AE2">
      <w:rPr>
        <w:rFonts w:asciiTheme="majorHAnsi" w:hAnsiTheme="majorHAnsi" w:cstheme="majorHAnsi"/>
        <w:noProof/>
      </w:rPr>
      <w:t>4</w:t>
    </w:r>
    <w:r w:rsidRPr="00334AE2">
      <w:rPr>
        <w:rFonts w:asciiTheme="majorHAnsi" w:hAnsiTheme="majorHAnsi" w:cstheme="majorHAnsi"/>
        <w:noProof/>
      </w:rPr>
      <w:fldChar w:fldCharType="end"/>
    </w:r>
  </w:p>
  <w:p w14:paraId="43565F5F" w14:textId="77777777" w:rsidR="00515A5E" w:rsidRPr="00D0327F" w:rsidRDefault="003D0B4C" w:rsidP="007747A1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  <w:p w14:paraId="6395A689" w14:textId="77777777" w:rsidR="00515A5E" w:rsidRPr="00D0327F" w:rsidRDefault="00515A5E" w:rsidP="003D0B4C">
    <w:pPr>
      <w:spacing w:after="0"/>
      <w:rPr>
        <w:rFonts w:cs="Calibri"/>
        <w:color w:val="123836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50ACA" w14:textId="5B0A84BB" w:rsidR="001209B0" w:rsidRPr="00334AE2" w:rsidRDefault="001209B0" w:rsidP="001209B0">
    <w:pPr>
      <w:pStyle w:val="Footer"/>
      <w:jc w:val="right"/>
      <w:rPr>
        <w:rFonts w:asciiTheme="majorHAnsi" w:hAnsiTheme="majorHAnsi" w:cstheme="majorHAnsi"/>
        <w:noProof/>
      </w:rPr>
    </w:pP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7456" behindDoc="0" locked="0" layoutInCell="1" allowOverlap="1" wp14:anchorId="79444601" wp14:editId="64619691">
          <wp:simplePos x="0" y="0"/>
          <wp:positionH relativeFrom="margin">
            <wp:posOffset>8890</wp:posOffset>
          </wp:positionH>
          <wp:positionV relativeFrom="page">
            <wp:posOffset>7161530</wp:posOffset>
          </wp:positionV>
          <wp:extent cx="792000" cy="122400"/>
          <wp:effectExtent l="0" t="0" r="0" b="0"/>
          <wp:wrapNone/>
          <wp:docPr id="438993111" name="Picture 438993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drawing>
        <wp:anchor distT="0" distB="0" distL="114300" distR="114300" simplePos="0" relativeHeight="251665408" behindDoc="0" locked="0" layoutInCell="1" allowOverlap="1" wp14:anchorId="256DD6AC" wp14:editId="01D153EA">
          <wp:simplePos x="0" y="0"/>
          <wp:positionH relativeFrom="margin">
            <wp:align>left</wp:align>
          </wp:positionH>
          <wp:positionV relativeFrom="page">
            <wp:posOffset>10129520</wp:posOffset>
          </wp:positionV>
          <wp:extent cx="792000" cy="122400"/>
          <wp:effectExtent l="0" t="0" r="0" b="0"/>
          <wp:wrapNone/>
          <wp:docPr id="1444999491" name="Picture 14449994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7334188" name="Footer_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000" cy="12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34AE2">
      <w:rPr>
        <w:rFonts w:asciiTheme="majorHAnsi" w:hAnsiTheme="majorHAnsi" w:cstheme="majorHAnsi"/>
        <w:noProof/>
      </w:rPr>
      <w:t xml:space="preserve">©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DATE  \@ "yyyy" </w:instrText>
    </w:r>
    <w:r w:rsidRPr="00334AE2">
      <w:rPr>
        <w:rFonts w:asciiTheme="majorHAnsi" w:hAnsiTheme="majorHAnsi" w:cstheme="majorHAnsi"/>
        <w:noProof/>
      </w:rPr>
      <w:fldChar w:fldCharType="separate"/>
    </w:r>
    <w:r w:rsidR="00C11B83">
      <w:rPr>
        <w:rFonts w:asciiTheme="majorHAnsi" w:hAnsiTheme="majorHAnsi" w:cstheme="majorHAnsi"/>
        <w:noProof/>
      </w:rPr>
      <w:t>2024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 xml:space="preserve"> Netcompany          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PAGE 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2</w:t>
    </w:r>
    <w:r w:rsidRPr="00334AE2">
      <w:rPr>
        <w:rFonts w:asciiTheme="majorHAnsi" w:hAnsiTheme="majorHAnsi" w:cstheme="majorHAnsi"/>
        <w:noProof/>
      </w:rPr>
      <w:fldChar w:fldCharType="end"/>
    </w:r>
    <w:r w:rsidRPr="00334AE2">
      <w:rPr>
        <w:rFonts w:asciiTheme="majorHAnsi" w:hAnsiTheme="majorHAnsi" w:cstheme="majorHAnsi"/>
        <w:noProof/>
      </w:rPr>
      <w:t>/</w:t>
    </w:r>
    <w:r w:rsidRPr="00334AE2">
      <w:rPr>
        <w:rFonts w:asciiTheme="majorHAnsi" w:hAnsiTheme="majorHAnsi" w:cstheme="majorHAnsi"/>
        <w:noProof/>
      </w:rPr>
      <w:fldChar w:fldCharType="begin"/>
    </w:r>
    <w:r w:rsidRPr="00334AE2">
      <w:rPr>
        <w:rFonts w:asciiTheme="majorHAnsi" w:hAnsiTheme="majorHAnsi" w:cstheme="majorHAnsi"/>
        <w:noProof/>
      </w:rPr>
      <w:instrText xml:space="preserve"> NUMPAGES </w:instrText>
    </w:r>
    <w:r w:rsidRPr="00334AE2">
      <w:rPr>
        <w:rFonts w:asciiTheme="majorHAnsi" w:hAnsiTheme="majorHAnsi" w:cstheme="majorHAnsi"/>
        <w:noProof/>
      </w:rPr>
      <w:fldChar w:fldCharType="separate"/>
    </w:r>
    <w:r>
      <w:rPr>
        <w:rFonts w:asciiTheme="majorHAnsi" w:hAnsiTheme="majorHAnsi" w:cstheme="majorHAnsi"/>
        <w:noProof/>
      </w:rPr>
      <w:t>5</w:t>
    </w:r>
    <w:r w:rsidRPr="00334AE2">
      <w:rPr>
        <w:rFonts w:asciiTheme="majorHAnsi" w:hAnsiTheme="majorHAnsi" w:cstheme="majorHAnsi"/>
        <w:noProof/>
      </w:rPr>
      <w:fldChar w:fldCharType="end"/>
    </w:r>
  </w:p>
  <w:p w14:paraId="00F3DDEA" w14:textId="1C010E43" w:rsidR="001209B0" w:rsidRPr="001209B0" w:rsidRDefault="001209B0" w:rsidP="001209B0">
    <w:pPr>
      <w:pStyle w:val="BodyText"/>
      <w:tabs>
        <w:tab w:val="left" w:pos="3969"/>
        <w:tab w:val="left" w:pos="9214"/>
      </w:tabs>
      <w:rPr>
        <w:color w:val="123836" w:themeColor="text1"/>
      </w:rPr>
    </w:pPr>
    <w:r w:rsidRPr="00D0327F">
      <w:rPr>
        <w:color w:val="123836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1C343" w14:textId="77777777" w:rsidR="00762314" w:rsidRDefault="00762314">
      <w:pPr>
        <w:spacing w:after="0" w:line="240" w:lineRule="auto"/>
      </w:pPr>
      <w:r>
        <w:separator/>
      </w:r>
    </w:p>
  </w:footnote>
  <w:footnote w:type="continuationSeparator" w:id="0">
    <w:p w14:paraId="5C2F271F" w14:textId="77777777" w:rsidR="00762314" w:rsidRDefault="00762314">
      <w:pPr>
        <w:spacing w:after="0" w:line="240" w:lineRule="auto"/>
      </w:pPr>
      <w:r>
        <w:continuationSeparator/>
      </w:r>
    </w:p>
  </w:footnote>
  <w:footnote w:type="continuationNotice" w:id="1">
    <w:p w14:paraId="55583F1F" w14:textId="77777777" w:rsidR="00762314" w:rsidRDefault="007623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673AB" w14:textId="63C87FDE" w:rsidR="00DC0C93" w:rsidRPr="00334AE2" w:rsidRDefault="00DC0C93" w:rsidP="00DC0C93">
    <w:pPr>
      <w:pStyle w:val="Header"/>
      <w:rPr>
        <w:rFonts w:asciiTheme="majorHAnsi" w:hAnsiTheme="majorHAnsi" w:cstheme="majorHAnsi"/>
        <w:sz w:val="14"/>
        <w:szCs w:val="14"/>
      </w:rPr>
    </w:pPr>
    <w:r w:rsidRPr="00DC0C93">
      <w:t xml:space="preserve"> </w:t>
    </w:r>
    <w:sdt>
      <w:sdtPr>
        <w:rPr>
          <w:rFonts w:asciiTheme="minorHAnsi" w:hAnsiTheme="minorHAnsi" w:cstheme="minorHAnsi"/>
          <w:sz w:val="14"/>
          <w:szCs w:val="14"/>
        </w:rPr>
        <w:alias w:val="Title"/>
        <w:tag w:val=""/>
        <w:id w:val="-1510594298"/>
        <w:placeholder>
          <w:docPart w:val="B212059A6BFE40A5B4FAEF88FCCDF4E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66E65">
          <w:rPr>
            <w:rFonts w:asciiTheme="minorHAnsi" w:hAnsiTheme="minorHAnsi" w:cstheme="minorHAnsi"/>
            <w:sz w:val="14"/>
            <w:szCs w:val="14"/>
          </w:rPr>
          <w:t>T0310 - Test case</w:t>
        </w:r>
      </w:sdtContent>
    </w:sdt>
  </w:p>
  <w:p w14:paraId="58F03AAA" w14:textId="77777777" w:rsidR="001F3BB9" w:rsidRPr="00071584" w:rsidRDefault="001F3BB9" w:rsidP="00723073">
    <w:pPr>
      <w:spacing w:after="100" w:afterAutospacing="1"/>
      <w:rPr>
        <w:rFonts w:cs="Calibri"/>
        <w:color w:val="123836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334B" w14:textId="77777777" w:rsidR="00DD62AE" w:rsidRDefault="00DA33FD" w:rsidP="00723073">
    <w:pPr>
      <w:pStyle w:val="Header"/>
      <w:tabs>
        <w:tab w:val="clear" w:pos="8640"/>
        <w:tab w:val="right" w:pos="9354"/>
      </w:tabs>
      <w:spacing w:after="0"/>
      <w:jc w:val="righ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C7CB928" wp14:editId="47D80F05">
          <wp:simplePos x="0" y="0"/>
          <wp:positionH relativeFrom="page">
            <wp:align>right</wp:align>
          </wp:positionH>
          <wp:positionV relativeFrom="page">
            <wp:posOffset>15903</wp:posOffset>
          </wp:positionV>
          <wp:extent cx="7537836" cy="10687941"/>
          <wp:effectExtent l="0" t="0" r="6350" b="0"/>
          <wp:wrapNone/>
          <wp:docPr id="168977575" name="Picture 1689775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8922449" name="Coverpage 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37836" cy="106879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1647">
      <w:t xml:space="preserve">                       </w:t>
    </w:r>
  </w:p>
  <w:p w14:paraId="098CAE20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7500A80F" w14:textId="77777777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53C4E9F" w14:textId="77777777" w:rsidR="001F3BB9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ECDB0" w14:textId="0A83E759" w:rsidR="00D66E65" w:rsidRPr="001209B0" w:rsidRDefault="00C11B83" w:rsidP="001209B0">
    <w:pPr>
      <w:pStyle w:val="Header"/>
      <w:rPr>
        <w:rFonts w:asciiTheme="majorHAnsi" w:hAnsiTheme="majorHAnsi" w:cstheme="majorHAnsi"/>
        <w:sz w:val="14"/>
        <w:szCs w:val="14"/>
        <w:lang w:val="en-GB"/>
      </w:rPr>
    </w:pPr>
    <w:sdt>
      <w:sdtPr>
        <w:rPr>
          <w:rFonts w:asciiTheme="minorHAnsi" w:hAnsiTheme="minorHAnsi" w:cstheme="minorHAnsi"/>
          <w:sz w:val="14"/>
          <w:szCs w:val="14"/>
          <w:lang w:val="en-GB"/>
        </w:rPr>
        <w:alias w:val="Title"/>
        <w:tag w:val=""/>
        <w:id w:val="-712038972"/>
        <w:placeholder>
          <w:docPart w:val="595AD397A2D3406697725714674F67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209B0">
          <w:rPr>
            <w:rFonts w:asciiTheme="minorHAnsi" w:hAnsiTheme="minorHAnsi" w:cstheme="minorHAnsi"/>
            <w:sz w:val="14"/>
            <w:szCs w:val="14"/>
            <w:lang w:val="en-GB"/>
          </w:rPr>
          <w:t>T0310 - Test case</w:t>
        </w:r>
      </w:sdtContent>
    </w:sdt>
  </w:p>
  <w:p w14:paraId="2575DF70" w14:textId="77777777" w:rsidR="00D66E65" w:rsidRDefault="00D66E65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60980F6" w14:textId="77777777" w:rsidR="00D66E65" w:rsidRDefault="00D66E65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019191E"/>
    <w:multiLevelType w:val="multilevel"/>
    <w:tmpl w:val="9648C244"/>
    <w:styleLink w:val="ListStyle-AppendixHeading"/>
    <w:lvl w:ilvl="0">
      <w:start w:val="1"/>
      <w:numFmt w:val="decimal"/>
      <w:suff w:val="space"/>
      <w:lvlText w:val="Appendix %1 -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BC773B5"/>
    <w:multiLevelType w:val="multilevel"/>
    <w:tmpl w:val="5334792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04"/>
        </w:tabs>
        <w:ind w:left="0" w:firstLine="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31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041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211"/>
        </w:tabs>
        <w:ind w:left="0" w:firstLine="0"/>
      </w:pPr>
      <w:rPr>
        <w:rFonts w:hint="default"/>
      </w:rPr>
    </w:lvl>
  </w:abstractNum>
  <w:abstractNum w:abstractNumId="20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E2F1891"/>
    <w:multiLevelType w:val="singleLevel"/>
    <w:tmpl w:val="0406000F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</w:abstractNum>
  <w:num w:numId="1" w16cid:durableId="689642008">
    <w:abstractNumId w:val="9"/>
  </w:num>
  <w:num w:numId="2" w16cid:durableId="168329001">
    <w:abstractNumId w:val="5"/>
  </w:num>
  <w:num w:numId="3" w16cid:durableId="1935087568">
    <w:abstractNumId w:val="6"/>
  </w:num>
  <w:num w:numId="4" w16cid:durableId="595286966">
    <w:abstractNumId w:val="7"/>
  </w:num>
  <w:num w:numId="5" w16cid:durableId="488908357">
    <w:abstractNumId w:val="3"/>
  </w:num>
  <w:num w:numId="6" w16cid:durableId="1172066362">
    <w:abstractNumId w:val="8"/>
  </w:num>
  <w:num w:numId="7" w16cid:durableId="353657383">
    <w:abstractNumId w:val="2"/>
  </w:num>
  <w:num w:numId="8" w16cid:durableId="1890414217">
    <w:abstractNumId w:val="1"/>
  </w:num>
  <w:num w:numId="9" w16cid:durableId="1948997314">
    <w:abstractNumId w:val="19"/>
  </w:num>
  <w:num w:numId="10" w16cid:durableId="69083227">
    <w:abstractNumId w:val="14"/>
  </w:num>
  <w:num w:numId="11" w16cid:durableId="1488980543">
    <w:abstractNumId w:val="11"/>
  </w:num>
  <w:num w:numId="12" w16cid:durableId="10844975">
    <w:abstractNumId w:val="15"/>
  </w:num>
  <w:num w:numId="13" w16cid:durableId="1371344917">
    <w:abstractNumId w:val="4"/>
  </w:num>
  <w:num w:numId="14" w16cid:durableId="1835804431">
    <w:abstractNumId w:val="0"/>
  </w:num>
  <w:num w:numId="15" w16cid:durableId="1810005701">
    <w:abstractNumId w:val="16"/>
  </w:num>
  <w:num w:numId="16" w16cid:durableId="1170829478">
    <w:abstractNumId w:val="17"/>
  </w:num>
  <w:num w:numId="17" w16cid:durableId="363554424">
    <w:abstractNumId w:val="10"/>
  </w:num>
  <w:num w:numId="18" w16cid:durableId="1485197979">
    <w:abstractNumId w:val="21"/>
  </w:num>
  <w:num w:numId="19" w16cid:durableId="583955280">
    <w:abstractNumId w:val="18"/>
  </w:num>
  <w:num w:numId="20" w16cid:durableId="703751180">
    <w:abstractNumId w:val="20"/>
  </w:num>
  <w:num w:numId="21" w16cid:durableId="1969313045">
    <w:abstractNumId w:val="13"/>
  </w:num>
  <w:num w:numId="22" w16cid:durableId="333805664">
    <w:abstractNumId w:val="12"/>
  </w:num>
  <w:num w:numId="23" w16cid:durableId="4622377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65"/>
    <w:rsid w:val="00000C96"/>
    <w:rsid w:val="000065FC"/>
    <w:rsid w:val="00010995"/>
    <w:rsid w:val="000110A7"/>
    <w:rsid w:val="00011845"/>
    <w:rsid w:val="000530EF"/>
    <w:rsid w:val="00060FF8"/>
    <w:rsid w:val="000656F7"/>
    <w:rsid w:val="00071584"/>
    <w:rsid w:val="00073CCE"/>
    <w:rsid w:val="00075F38"/>
    <w:rsid w:val="000B6A07"/>
    <w:rsid w:val="000D66A1"/>
    <w:rsid w:val="000F2926"/>
    <w:rsid w:val="001209B0"/>
    <w:rsid w:val="00120F0E"/>
    <w:rsid w:val="00132C77"/>
    <w:rsid w:val="00152920"/>
    <w:rsid w:val="00162472"/>
    <w:rsid w:val="0016256B"/>
    <w:rsid w:val="00163B7E"/>
    <w:rsid w:val="00175955"/>
    <w:rsid w:val="00191BA8"/>
    <w:rsid w:val="001A7833"/>
    <w:rsid w:val="001C4C75"/>
    <w:rsid w:val="001E5886"/>
    <w:rsid w:val="001F3BB9"/>
    <w:rsid w:val="002005CA"/>
    <w:rsid w:val="00200A28"/>
    <w:rsid w:val="0020550A"/>
    <w:rsid w:val="00207B75"/>
    <w:rsid w:val="00207BF9"/>
    <w:rsid w:val="00235502"/>
    <w:rsid w:val="00250CB5"/>
    <w:rsid w:val="0025758B"/>
    <w:rsid w:val="0026574E"/>
    <w:rsid w:val="0029526D"/>
    <w:rsid w:val="002B7B92"/>
    <w:rsid w:val="002D3BA9"/>
    <w:rsid w:val="003010ED"/>
    <w:rsid w:val="00305EE5"/>
    <w:rsid w:val="00314122"/>
    <w:rsid w:val="00316299"/>
    <w:rsid w:val="00321271"/>
    <w:rsid w:val="0032736A"/>
    <w:rsid w:val="00334AE2"/>
    <w:rsid w:val="00344213"/>
    <w:rsid w:val="003660EA"/>
    <w:rsid w:val="00386B6A"/>
    <w:rsid w:val="003A6F68"/>
    <w:rsid w:val="003D0B4C"/>
    <w:rsid w:val="003D4738"/>
    <w:rsid w:val="003E08CE"/>
    <w:rsid w:val="00402377"/>
    <w:rsid w:val="0040569B"/>
    <w:rsid w:val="0043533B"/>
    <w:rsid w:val="004455A0"/>
    <w:rsid w:val="004506DC"/>
    <w:rsid w:val="0045764E"/>
    <w:rsid w:val="00463E85"/>
    <w:rsid w:val="004A5ABE"/>
    <w:rsid w:val="004B2C24"/>
    <w:rsid w:val="004C44F6"/>
    <w:rsid w:val="004E1F93"/>
    <w:rsid w:val="004F38F8"/>
    <w:rsid w:val="00515A5E"/>
    <w:rsid w:val="005431FE"/>
    <w:rsid w:val="005613AF"/>
    <w:rsid w:val="005821FC"/>
    <w:rsid w:val="005939ED"/>
    <w:rsid w:val="005E7639"/>
    <w:rsid w:val="006353DD"/>
    <w:rsid w:val="00643590"/>
    <w:rsid w:val="00682F2E"/>
    <w:rsid w:val="0068338A"/>
    <w:rsid w:val="006A1289"/>
    <w:rsid w:val="006A3611"/>
    <w:rsid w:val="006C4DE4"/>
    <w:rsid w:val="006E5F61"/>
    <w:rsid w:val="006F5E54"/>
    <w:rsid w:val="006F69B2"/>
    <w:rsid w:val="00711AAB"/>
    <w:rsid w:val="00723073"/>
    <w:rsid w:val="00732FD6"/>
    <w:rsid w:val="00762314"/>
    <w:rsid w:val="007747A1"/>
    <w:rsid w:val="00793C1B"/>
    <w:rsid w:val="007A59E8"/>
    <w:rsid w:val="007D7670"/>
    <w:rsid w:val="007F29C7"/>
    <w:rsid w:val="008050A9"/>
    <w:rsid w:val="00842E6D"/>
    <w:rsid w:val="00851647"/>
    <w:rsid w:val="00853C33"/>
    <w:rsid w:val="00857036"/>
    <w:rsid w:val="00867BB8"/>
    <w:rsid w:val="00883D35"/>
    <w:rsid w:val="00887CE9"/>
    <w:rsid w:val="008B1DA5"/>
    <w:rsid w:val="008C324F"/>
    <w:rsid w:val="008C47D1"/>
    <w:rsid w:val="008D0655"/>
    <w:rsid w:val="008D10C5"/>
    <w:rsid w:val="008E25A5"/>
    <w:rsid w:val="008F10B0"/>
    <w:rsid w:val="008F6216"/>
    <w:rsid w:val="00927484"/>
    <w:rsid w:val="00950471"/>
    <w:rsid w:val="00975729"/>
    <w:rsid w:val="00992496"/>
    <w:rsid w:val="009A2F31"/>
    <w:rsid w:val="009D76FB"/>
    <w:rsid w:val="009E13B9"/>
    <w:rsid w:val="00A005C9"/>
    <w:rsid w:val="00A11BB1"/>
    <w:rsid w:val="00A26146"/>
    <w:rsid w:val="00A36CF8"/>
    <w:rsid w:val="00A51E3B"/>
    <w:rsid w:val="00A525BA"/>
    <w:rsid w:val="00A8282C"/>
    <w:rsid w:val="00A950BA"/>
    <w:rsid w:val="00AE1E9B"/>
    <w:rsid w:val="00AE4A68"/>
    <w:rsid w:val="00AF38FA"/>
    <w:rsid w:val="00B16F4B"/>
    <w:rsid w:val="00B371BB"/>
    <w:rsid w:val="00B47843"/>
    <w:rsid w:val="00BA2F4B"/>
    <w:rsid w:val="00BC2EA2"/>
    <w:rsid w:val="00BC63AA"/>
    <w:rsid w:val="00BC7A23"/>
    <w:rsid w:val="00BF13D7"/>
    <w:rsid w:val="00BF58D2"/>
    <w:rsid w:val="00C01970"/>
    <w:rsid w:val="00C105E0"/>
    <w:rsid w:val="00C11B83"/>
    <w:rsid w:val="00C14B75"/>
    <w:rsid w:val="00C35A0B"/>
    <w:rsid w:val="00C36787"/>
    <w:rsid w:val="00C51042"/>
    <w:rsid w:val="00C974DC"/>
    <w:rsid w:val="00CB283D"/>
    <w:rsid w:val="00CB459A"/>
    <w:rsid w:val="00CC5482"/>
    <w:rsid w:val="00CC7DF0"/>
    <w:rsid w:val="00CD1DC4"/>
    <w:rsid w:val="00CD27CE"/>
    <w:rsid w:val="00CF3BA9"/>
    <w:rsid w:val="00D0327F"/>
    <w:rsid w:val="00D05849"/>
    <w:rsid w:val="00D106D4"/>
    <w:rsid w:val="00D11C83"/>
    <w:rsid w:val="00D13067"/>
    <w:rsid w:val="00D22C32"/>
    <w:rsid w:val="00D26F5E"/>
    <w:rsid w:val="00D4200D"/>
    <w:rsid w:val="00D439F5"/>
    <w:rsid w:val="00D54735"/>
    <w:rsid w:val="00D55529"/>
    <w:rsid w:val="00D63B72"/>
    <w:rsid w:val="00D66E65"/>
    <w:rsid w:val="00D73044"/>
    <w:rsid w:val="00D757F2"/>
    <w:rsid w:val="00D7626B"/>
    <w:rsid w:val="00D87A93"/>
    <w:rsid w:val="00D9281A"/>
    <w:rsid w:val="00DA33FD"/>
    <w:rsid w:val="00DB512D"/>
    <w:rsid w:val="00DB6186"/>
    <w:rsid w:val="00DC0257"/>
    <w:rsid w:val="00DC0C93"/>
    <w:rsid w:val="00DD62AE"/>
    <w:rsid w:val="00DE58AB"/>
    <w:rsid w:val="00DE5987"/>
    <w:rsid w:val="00DF0C52"/>
    <w:rsid w:val="00E05652"/>
    <w:rsid w:val="00E12EA7"/>
    <w:rsid w:val="00E327C3"/>
    <w:rsid w:val="00E358E2"/>
    <w:rsid w:val="00E35E78"/>
    <w:rsid w:val="00E470BD"/>
    <w:rsid w:val="00E514FF"/>
    <w:rsid w:val="00E83DAA"/>
    <w:rsid w:val="00E94791"/>
    <w:rsid w:val="00ED68F7"/>
    <w:rsid w:val="00EF524D"/>
    <w:rsid w:val="00F1136A"/>
    <w:rsid w:val="00F50E1A"/>
    <w:rsid w:val="00F7557B"/>
    <w:rsid w:val="00FB3B03"/>
    <w:rsid w:val="00FC65D2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444910"/>
  <w15:docId w15:val="{A3CBA5B3-2315-4A51-AD6B-2F83A70C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3" w:unhideWhenUsed="1"/>
    <w:lsdException w:name="footer" w:semiHidden="1" w:uiPriority="13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7D7670"/>
    <w:pPr>
      <w:keepNext/>
      <w:numPr>
        <w:numId w:val="9"/>
      </w:numPr>
      <w:spacing w:before="480" w:line="400" w:lineRule="atLeast"/>
      <w:outlineLvl w:val="0"/>
    </w:pPr>
    <w:rPr>
      <w:rFonts w:ascii="Arial" w:hAnsi="Arial"/>
      <w:b/>
      <w:color w:val="123836" w:themeColor="text1"/>
      <w:sz w:val="32"/>
      <w:lang w:val="en-GB"/>
    </w:rPr>
  </w:style>
  <w:style w:type="paragraph" w:styleId="Heading2">
    <w:name w:val="heading 2"/>
    <w:basedOn w:val="Normal"/>
    <w:next w:val="BodyText"/>
    <w:link w:val="Heading2Char"/>
    <w:qFormat/>
    <w:rsid w:val="007D7670"/>
    <w:pPr>
      <w:keepNext/>
      <w:numPr>
        <w:ilvl w:val="1"/>
        <w:numId w:val="9"/>
      </w:numPr>
      <w:spacing w:before="400" w:line="360" w:lineRule="atLeast"/>
      <w:outlineLvl w:val="1"/>
    </w:pPr>
    <w:rPr>
      <w:rFonts w:ascii="Arial" w:hAnsi="Arial"/>
      <w:b/>
      <w:color w:val="123836" w:themeColor="text1"/>
      <w:sz w:val="28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7D7670"/>
    <w:pPr>
      <w:keepNext/>
      <w:numPr>
        <w:ilvl w:val="2"/>
        <w:numId w:val="9"/>
      </w:numPr>
      <w:tabs>
        <w:tab w:val="left" w:pos="964"/>
      </w:tabs>
      <w:spacing w:before="400" w:line="320" w:lineRule="atLeast"/>
      <w:outlineLvl w:val="2"/>
    </w:pPr>
    <w:rPr>
      <w:rFonts w:ascii="Arial" w:hAnsi="Arial"/>
      <w:b/>
      <w:color w:val="123836" w:themeColor="text1"/>
      <w:sz w:val="24"/>
      <w:lang w:val="en-GB"/>
    </w:rPr>
  </w:style>
  <w:style w:type="paragraph" w:styleId="Heading4">
    <w:name w:val="heading 4"/>
    <w:basedOn w:val="Normal"/>
    <w:next w:val="BodyText"/>
    <w:link w:val="Heading4Char"/>
    <w:qFormat/>
    <w:rsid w:val="007D7670"/>
    <w:pPr>
      <w:keepNext/>
      <w:numPr>
        <w:ilvl w:val="3"/>
        <w:numId w:val="9"/>
      </w:numPr>
      <w:tabs>
        <w:tab w:val="left" w:pos="1191"/>
      </w:tabs>
      <w:spacing w:before="400" w:line="280" w:lineRule="atLeast"/>
      <w:outlineLvl w:val="3"/>
    </w:pPr>
    <w:rPr>
      <w:rFonts w:ascii="Arial" w:hAnsi="Arial"/>
      <w:b/>
      <w:color w:val="123836" w:themeColor="text1"/>
      <w:sz w:val="22"/>
      <w:lang w:val="en-GB"/>
    </w:rPr>
  </w:style>
  <w:style w:type="paragraph" w:styleId="Heading5">
    <w:name w:val="heading 5"/>
    <w:basedOn w:val="Normal"/>
    <w:next w:val="BodyText"/>
    <w:link w:val="Heading5Char"/>
    <w:qFormat/>
    <w:rsid w:val="007D7670"/>
    <w:pPr>
      <w:keepNext/>
      <w:numPr>
        <w:ilvl w:val="4"/>
        <w:numId w:val="9"/>
      </w:numPr>
      <w:tabs>
        <w:tab w:val="left" w:pos="1361"/>
      </w:tabs>
      <w:spacing w:before="400" w:line="240" w:lineRule="atLeast"/>
      <w:outlineLvl w:val="4"/>
    </w:pPr>
    <w:rPr>
      <w:rFonts w:ascii="Arial" w:hAnsi="Arial"/>
      <w:b/>
      <w:color w:val="123836" w:themeColor="text1"/>
      <w:lang w:val="en-GB"/>
    </w:rPr>
  </w:style>
  <w:style w:type="paragraph" w:styleId="Heading6">
    <w:name w:val="heading 6"/>
    <w:basedOn w:val="Normal"/>
    <w:next w:val="BodyText"/>
    <w:link w:val="Heading6Char"/>
    <w:qFormat/>
    <w:rsid w:val="007D7670"/>
    <w:pPr>
      <w:keepNext/>
      <w:numPr>
        <w:ilvl w:val="5"/>
        <w:numId w:val="9"/>
      </w:numPr>
      <w:tabs>
        <w:tab w:val="left" w:pos="1701"/>
      </w:tabs>
      <w:spacing w:before="200" w:line="240" w:lineRule="auto"/>
      <w:outlineLvl w:val="5"/>
    </w:pPr>
    <w:rPr>
      <w:color w:val="123836" w:themeColor="text1"/>
      <w:lang w:val="en-GB"/>
    </w:rPr>
  </w:style>
  <w:style w:type="paragraph" w:styleId="Heading7">
    <w:name w:val="heading 7"/>
    <w:basedOn w:val="Normal"/>
    <w:next w:val="Normal"/>
    <w:link w:val="Heading7Char"/>
    <w:rsid w:val="007D7670"/>
    <w:pPr>
      <w:keepNext/>
      <w:numPr>
        <w:ilvl w:val="6"/>
        <w:numId w:val="9"/>
      </w:numPr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7D7670"/>
    <w:pPr>
      <w:keepNext/>
      <w:numPr>
        <w:ilvl w:val="7"/>
        <w:numId w:val="9"/>
      </w:numPr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7D7670"/>
    <w:pPr>
      <w:numPr>
        <w:ilvl w:val="8"/>
        <w:numId w:val="9"/>
      </w:num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B1DA5"/>
    <w:pPr>
      <w:spacing w:line="260" w:lineRule="atLeast"/>
    </w:pPr>
    <w:rPr>
      <w:rFonts w:ascii="Arial" w:hAnsi="Arial"/>
      <w:lang w:val="en-GB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13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link w:val="HeaderChar"/>
    <w:uiPriority w:val="13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CB459A"/>
    <w:pPr>
      <w:tabs>
        <w:tab w:val="left" w:pos="1985"/>
        <w:tab w:val="left" w:leader="dot" w:pos="9072"/>
      </w:tabs>
      <w:spacing w:after="0"/>
      <w:ind w:left="851"/>
    </w:pPr>
    <w:rPr>
      <w:rFonts w:ascii="Arial" w:hAnsi="Arial"/>
    </w:rPr>
  </w:style>
  <w:style w:type="paragraph" w:styleId="TOC1">
    <w:name w:val="toc 1"/>
    <w:basedOn w:val="Normal"/>
    <w:next w:val="BodyText"/>
    <w:uiPriority w:val="39"/>
    <w:rsid w:val="00A51E3B"/>
    <w:pPr>
      <w:tabs>
        <w:tab w:val="left" w:pos="397"/>
        <w:tab w:val="left" w:leader="dot" w:pos="9072"/>
      </w:tabs>
      <w:spacing w:before="360" w:after="0"/>
    </w:pPr>
    <w:rPr>
      <w:rFonts w:ascii="Arial" w:hAnsi="Arial"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CB459A"/>
    <w:pPr>
      <w:tabs>
        <w:tab w:val="left" w:pos="851"/>
        <w:tab w:val="left" w:leader="dot" w:pos="9072"/>
      </w:tabs>
      <w:spacing w:after="0"/>
      <w:ind w:left="284"/>
    </w:pPr>
    <w:rPr>
      <w:rFonts w:ascii="Arial" w:hAnsi="Arial"/>
      <w:bCs/>
    </w:rPr>
  </w:style>
  <w:style w:type="paragraph" w:styleId="TOC3">
    <w:name w:val="toc 3"/>
    <w:basedOn w:val="Normal"/>
    <w:next w:val="Normal"/>
    <w:uiPriority w:val="39"/>
    <w:rsid w:val="00CB459A"/>
    <w:pPr>
      <w:tabs>
        <w:tab w:val="left" w:pos="1418"/>
        <w:tab w:val="left" w:leader="dot" w:pos="9072"/>
      </w:tabs>
      <w:spacing w:after="0"/>
      <w:ind w:left="567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rsid w:val="00CB459A"/>
    <w:pPr>
      <w:tabs>
        <w:tab w:val="left" w:pos="2552"/>
        <w:tab w:val="left" w:leader="dot" w:pos="9072"/>
      </w:tabs>
      <w:spacing w:after="0"/>
      <w:ind w:left="1134"/>
    </w:pPr>
    <w:rPr>
      <w:rFonts w:ascii="Arial" w:hAnsi="Arial"/>
    </w:rPr>
  </w:style>
  <w:style w:type="paragraph" w:styleId="TOC6">
    <w:name w:val="toc 6"/>
    <w:basedOn w:val="Normal"/>
    <w:next w:val="Normal"/>
    <w:autoRedefine/>
    <w:uiPriority w:val="39"/>
    <w:rsid w:val="00CB459A"/>
    <w:pPr>
      <w:tabs>
        <w:tab w:val="left" w:pos="3402"/>
        <w:tab w:val="left" w:leader="dot" w:pos="9072"/>
      </w:tabs>
      <w:spacing w:after="0"/>
      <w:ind w:left="1701"/>
    </w:pPr>
    <w:rPr>
      <w:rFonts w:ascii="Arial" w:hAnsi="Arial"/>
    </w:rPr>
  </w:style>
  <w:style w:type="paragraph" w:styleId="TOC7">
    <w:name w:val="toc 7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8">
    <w:name w:val="toc 8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TOC9">
    <w:name w:val="toc 9"/>
    <w:basedOn w:val="Normal"/>
    <w:next w:val="Normal"/>
    <w:autoRedefine/>
    <w:semiHidden/>
    <w:rsid w:val="00CB459A"/>
    <w:pPr>
      <w:spacing w:after="0"/>
      <w:ind w:left="1701"/>
    </w:pPr>
    <w:rPr>
      <w:rFonts w:ascii="Arial" w:hAnsi="Arial"/>
    </w:r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D0D7D7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123836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506DC"/>
    <w:rPr>
      <w:rFonts w:ascii="Arial" w:hAnsi="Arial"/>
      <w:b/>
      <w:color w:val="123836" w:themeColor="text1"/>
      <w:sz w:val="28"/>
      <w:lang w:val="en-GB"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val="en-GB"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after="0" w:line="276" w:lineRule="auto"/>
      <w:outlineLvl w:val="9"/>
    </w:pPr>
    <w:rPr>
      <w:rFonts w:eastAsiaTheme="majorEastAsia" w:cstheme="majorBidi"/>
      <w:bCs/>
      <w:color w:val="0D2928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506DC"/>
    <w:rPr>
      <w:rFonts w:ascii="Arial" w:hAnsi="Arial"/>
      <w:b/>
      <w:color w:val="123836" w:themeColor="text1"/>
      <w:sz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CC7DF0"/>
    <w:rPr>
      <w:rFonts w:ascii="Arial" w:hAnsi="Arial"/>
      <w:b/>
      <w:color w:val="123836" w:themeColor="text1"/>
      <w:sz w:val="24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CC7DF0"/>
    <w:rPr>
      <w:rFonts w:ascii="Arial" w:hAnsi="Arial"/>
      <w:b/>
      <w:color w:val="123836" w:themeColor="text1"/>
      <w:sz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CC7DF0"/>
    <w:rPr>
      <w:rFonts w:ascii="Arial" w:hAnsi="Arial"/>
      <w:b/>
      <w:color w:val="123836" w:themeColor="text1"/>
      <w:sz w:val="18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250CB5"/>
    <w:rPr>
      <w:rFonts w:ascii="Calibri" w:hAnsi="Calibri"/>
      <w:color w:val="123836" w:themeColor="text1"/>
      <w:sz w:val="18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123836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123836" w:themeColor="text1"/>
        <w:left w:val="single" w:sz="4" w:space="0" w:color="123836" w:themeColor="text1"/>
        <w:bottom w:val="single" w:sz="4" w:space="0" w:color="123836" w:themeColor="text1"/>
        <w:right w:val="single" w:sz="4" w:space="0" w:color="123836" w:themeColor="text1"/>
        <w:insideH w:val="single" w:sz="4" w:space="0" w:color="123836" w:themeColor="text1"/>
        <w:insideV w:val="single" w:sz="4" w:space="0" w:color="123836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3836" w:themeFill="text1"/>
      </w:tcPr>
    </w:tblStylePr>
    <w:tblStylePr w:type="lastRow">
      <w:rPr>
        <w:b/>
        <w:bCs/>
      </w:rPr>
      <w:tblPr/>
      <w:tcPr>
        <w:tcBorders>
          <w:top w:val="double" w:sz="4" w:space="0" w:color="123836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3836" w:themeColor="text1"/>
          <w:right w:val="single" w:sz="4" w:space="0" w:color="123836" w:themeColor="text1"/>
        </w:tcBorders>
      </w:tcPr>
    </w:tblStylePr>
    <w:tblStylePr w:type="band1Horz">
      <w:tblPr/>
      <w:tcPr>
        <w:tcBorders>
          <w:top w:val="single" w:sz="4" w:space="0" w:color="123836" w:themeColor="text1"/>
          <w:bottom w:val="single" w:sz="4" w:space="0" w:color="123836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3836" w:themeColor="text1"/>
          <w:left w:val="nil"/>
        </w:tcBorders>
      </w:tcPr>
    </w:tblStylePr>
    <w:tblStylePr w:type="swCell">
      <w:tblPr/>
      <w:tcPr>
        <w:tcBorders>
          <w:top w:val="double" w:sz="4" w:space="0" w:color="123836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13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0065FC"/>
    <w:pPr>
      <w:spacing w:line="240" w:lineRule="auto"/>
    </w:pPr>
    <w:rPr>
      <w:rFonts w:ascii="Arial" w:hAnsi="Arial"/>
    </w:rPr>
    <w:tblPr>
      <w:tblStyleRowBandSize w:val="1"/>
      <w:tblCellMar>
        <w:top w:w="62" w:type="dxa"/>
        <w:left w:w="62" w:type="dxa"/>
        <w:right w:w="62" w:type="dxa"/>
      </w:tblCellMar>
    </w:tblPr>
    <w:tcPr>
      <w:shd w:val="clear" w:color="auto" w:fill="auto"/>
    </w:tcPr>
    <w:tblStylePr w:type="firstRow">
      <w:pPr>
        <w:wordWrap/>
        <w:jc w:val="left"/>
      </w:pPr>
      <w:rPr>
        <w:rFonts w:ascii="Arial" w:hAnsi="Arial"/>
        <w:b/>
        <w:color w:val="auto"/>
        <w:sz w:val="18"/>
      </w:rPr>
      <w:tblPr/>
      <w:tcPr>
        <w:shd w:val="clear" w:color="auto" w:fill="123836" w:themeFill="text1"/>
      </w:tcPr>
    </w:tblStylePr>
    <w:tblStylePr w:type="firstCol">
      <w:rPr>
        <w:b w:val="0"/>
      </w:rPr>
    </w:tblStylePr>
  </w:style>
  <w:style w:type="character" w:customStyle="1" w:styleId="BodyTextChar">
    <w:name w:val="Body Text Char"/>
    <w:basedOn w:val="DefaultParagraphFont"/>
    <w:link w:val="BodyText"/>
    <w:rsid w:val="008B1DA5"/>
    <w:rPr>
      <w:rFonts w:ascii="Arial" w:hAnsi="Arial"/>
      <w:sz w:val="18"/>
      <w:lang w:val="en-GB" w:eastAsia="en-US"/>
    </w:rPr>
  </w:style>
  <w:style w:type="paragraph" w:customStyle="1" w:styleId="Cover-Title">
    <w:name w:val="Cover - Title"/>
    <w:basedOn w:val="Normal"/>
    <w:uiPriority w:val="10"/>
    <w:rsid w:val="00D9281A"/>
    <w:pPr>
      <w:suppressAutoHyphens/>
      <w:spacing w:before="100" w:after="100" w:line="840" w:lineRule="exact"/>
      <w:ind w:left="227"/>
      <w:contextualSpacing/>
    </w:pPr>
    <w:rPr>
      <w:rFonts w:ascii="Arial" w:eastAsiaTheme="minorHAnsi" w:hAnsi="Arial" w:cstheme="minorBidi"/>
      <w:color w:val="141E1E"/>
      <w:sz w:val="72"/>
      <w:szCs w:val="18"/>
      <w:lang w:val="en-GB"/>
    </w:rPr>
  </w:style>
  <w:style w:type="table" w:customStyle="1" w:styleId="Blank">
    <w:name w:val="Blank"/>
    <w:basedOn w:val="TableNormal"/>
    <w:uiPriority w:val="99"/>
    <w:rsid w:val="00D9281A"/>
    <w:pPr>
      <w:spacing w:after="0" w:line="240" w:lineRule="atLeast"/>
    </w:pPr>
    <w:rPr>
      <w:rFonts w:ascii="Arial" w:eastAsiaTheme="minorHAnsi" w:hAnsi="Arial" w:cstheme="minorBidi"/>
      <w:color w:val="141E1E"/>
      <w:sz w:val="18"/>
      <w:szCs w:val="18"/>
      <w:lang w:eastAsia="en-US"/>
    </w:rPr>
    <w:tblPr>
      <w:tblCellMar>
        <w:left w:w="0" w:type="dxa"/>
        <w:right w:w="0" w:type="dxa"/>
      </w:tblCellMar>
    </w:tblPr>
  </w:style>
  <w:style w:type="paragraph" w:customStyle="1" w:styleId="Cover-ProjectInfo">
    <w:name w:val="Cover - Project Info"/>
    <w:basedOn w:val="Normal"/>
    <w:uiPriority w:val="10"/>
    <w:rsid w:val="00D9281A"/>
    <w:pPr>
      <w:suppressAutoHyphens/>
      <w:spacing w:after="0" w:line="200" w:lineRule="atLeast"/>
    </w:pPr>
    <w:rPr>
      <w:rFonts w:ascii="Arial" w:eastAsiaTheme="minorHAnsi" w:hAnsi="Arial" w:cs="Arial"/>
      <w:noProof/>
      <w:color w:val="141E1E"/>
      <w:sz w:val="14"/>
      <w:szCs w:val="18"/>
      <w:lang w:val="en-GB"/>
    </w:rPr>
  </w:style>
  <w:style w:type="character" w:customStyle="1" w:styleId="HeaderChar">
    <w:name w:val="Header Char"/>
    <w:basedOn w:val="DefaultParagraphFont"/>
    <w:link w:val="Header"/>
    <w:uiPriority w:val="13"/>
    <w:rsid w:val="00DC0C93"/>
    <w:rPr>
      <w:rFonts w:ascii="Calibri" w:hAnsi="Calibri"/>
      <w:sz w:val="16"/>
      <w:lang w:eastAsia="en-US"/>
    </w:rPr>
  </w:style>
  <w:style w:type="numbering" w:customStyle="1" w:styleId="ListStyle-AppendixHeading">
    <w:name w:val="_List Style - Appendix Heading"/>
    <w:uiPriority w:val="99"/>
    <w:rsid w:val="0040569B"/>
    <w:pPr>
      <w:numPr>
        <w:numId w:val="22"/>
      </w:numPr>
    </w:pPr>
  </w:style>
  <w:style w:type="character" w:customStyle="1" w:styleId="CommentTextChar">
    <w:name w:val="Comment Text Char"/>
    <w:basedOn w:val="DefaultParagraphFont"/>
    <w:link w:val="CommentText"/>
    <w:semiHidden/>
    <w:rsid w:val="00D66E65"/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microsoft.com/office/2011/relationships/commentsExtended" Target="commentsExtended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etcompany.sharepoint.com/sites/Office_Templates/Netcompany/Netcompany%20Document%20Template_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12059A6BFE40A5B4FAEF88FCCDF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AB23-B2FE-424B-9582-29AB6CEC7903}"/>
      </w:docPartPr>
      <w:docPartBody>
        <w:p w:rsidR="0029274E" w:rsidRDefault="0029274E">
          <w:pPr>
            <w:pStyle w:val="B212059A6BFE40A5B4FAEF88FCCDF4EE"/>
          </w:pPr>
          <w:bookmarkStart w:id="0" w:name="start"/>
          <w:bookmarkEnd w:id="0"/>
          <w:r w:rsidRPr="00473DA0">
            <w:rPr>
              <w:rStyle w:val="PlaceholderText"/>
            </w:rPr>
            <w:t>[Title]</w:t>
          </w:r>
        </w:p>
      </w:docPartBody>
    </w:docPart>
    <w:docPart>
      <w:docPartPr>
        <w:name w:val="6E912988148249EAA2360C594B59E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1AE44-B2B0-499C-A794-DC348AB595E9}"/>
      </w:docPartPr>
      <w:docPartBody>
        <w:p w:rsidR="0029274E" w:rsidRDefault="0029274E">
          <w:pPr>
            <w:pStyle w:val="6E912988148249EAA2360C594B59E5C4"/>
          </w:pPr>
          <w:r w:rsidRPr="00CA7E9E">
            <w:rPr>
              <w:rStyle w:val="PlaceholderText"/>
            </w:rPr>
            <w:t>[Document version]</w:t>
          </w:r>
        </w:p>
      </w:docPartBody>
    </w:docPart>
    <w:docPart>
      <w:docPartPr>
        <w:name w:val="E4C9CC50DD524E2F938B594CF098D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574FB-A987-41F1-B790-96F0B448BC43}"/>
      </w:docPartPr>
      <w:docPartBody>
        <w:p w:rsidR="0029274E" w:rsidRDefault="0029274E">
          <w:pPr>
            <w:pStyle w:val="E4C9CC50DD524E2F938B594CF098DE50"/>
          </w:pPr>
          <w:r w:rsidRPr="00CA7E9E">
            <w:rPr>
              <w:rStyle w:val="PlaceholderText"/>
            </w:rPr>
            <w:t>[Document status]</w:t>
          </w:r>
        </w:p>
      </w:docPartBody>
    </w:docPart>
    <w:docPart>
      <w:docPartPr>
        <w:name w:val="4B67F70E45A7477386DF9F32D3DE6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82AE5-417F-44BD-853E-63EFF68483BC}"/>
      </w:docPartPr>
      <w:docPartBody>
        <w:p w:rsidR="0029274E" w:rsidRDefault="0029274E">
          <w:pPr>
            <w:pStyle w:val="4B67F70E45A7477386DF9F32D3DE6EF7"/>
          </w:pPr>
          <w:r w:rsidRPr="00CA7E9E">
            <w:rPr>
              <w:rStyle w:val="PlaceholderText"/>
            </w:rPr>
            <w:t>[Reviewer]</w:t>
          </w:r>
        </w:p>
      </w:docPartBody>
    </w:docPart>
    <w:docPart>
      <w:docPartPr>
        <w:name w:val="15A67D36033A477CA360F2A893E7E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F31F8-E21E-419B-922F-471020D49321}"/>
      </w:docPartPr>
      <w:docPartBody>
        <w:p w:rsidR="0029274E" w:rsidRDefault="009F6984" w:rsidP="009F6984">
          <w:pPr>
            <w:pStyle w:val="15A67D36033A477CA360F2A893E7EC75"/>
          </w:pPr>
          <w:r w:rsidRPr="00265ED9">
            <w:rPr>
              <w:rStyle w:val="PlaceholderText"/>
            </w:rPr>
            <w:t>[Title]</w:t>
          </w:r>
        </w:p>
        <w:bookmarkStart w:id="1" w:name="start"/>
        <w:bookmarkEnd w:id="1"/>
      </w:docPartBody>
    </w:docPart>
    <w:docPart>
      <w:docPartPr>
        <w:name w:val="595AD397A2D3406697725714674F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8188-0385-4AF4-9060-19F3AAAC4310}"/>
      </w:docPartPr>
      <w:docPartBody>
        <w:p w:rsidR="0029274E" w:rsidRDefault="009F6984" w:rsidP="009F6984">
          <w:pPr>
            <w:pStyle w:val="595AD397A2D3406697725714674F6735"/>
          </w:pPr>
          <w:r w:rsidRPr="00473DA0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84"/>
    <w:rsid w:val="0029274E"/>
    <w:rsid w:val="009F6984"/>
    <w:rsid w:val="00A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da-D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984"/>
    <w:rPr>
      <w:color w:val="808080"/>
    </w:rPr>
  </w:style>
  <w:style w:type="paragraph" w:customStyle="1" w:styleId="B212059A6BFE40A5B4FAEF88FCCDF4EE">
    <w:name w:val="B212059A6BFE40A5B4FAEF88FCCDF4EE"/>
  </w:style>
  <w:style w:type="paragraph" w:customStyle="1" w:styleId="6E912988148249EAA2360C594B59E5C4">
    <w:name w:val="6E912988148249EAA2360C594B59E5C4"/>
  </w:style>
  <w:style w:type="paragraph" w:customStyle="1" w:styleId="E4C9CC50DD524E2F938B594CF098DE50">
    <w:name w:val="E4C9CC50DD524E2F938B594CF098DE50"/>
  </w:style>
  <w:style w:type="paragraph" w:customStyle="1" w:styleId="4B67F70E45A7477386DF9F32D3DE6EF7">
    <w:name w:val="4B67F70E45A7477386DF9F32D3DE6EF7"/>
  </w:style>
  <w:style w:type="paragraph" w:customStyle="1" w:styleId="15A67D36033A477CA360F2A893E7EC75">
    <w:name w:val="15A67D36033A477CA360F2A893E7EC75"/>
    <w:rsid w:val="009F6984"/>
  </w:style>
  <w:style w:type="paragraph" w:customStyle="1" w:styleId="595AD397A2D3406697725714674F6735">
    <w:name w:val="595AD397A2D3406697725714674F6735"/>
    <w:rsid w:val="009F69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CNew">
  <a:themeElements>
    <a:clrScheme name="Netcompany">
      <a:dk1>
        <a:srgbClr val="123836"/>
      </a:dk1>
      <a:lt1>
        <a:srgbClr val="FFFFFF"/>
      </a:lt1>
      <a:dk2>
        <a:srgbClr val="123836"/>
      </a:dk2>
      <a:lt2>
        <a:srgbClr val="D0D7D7"/>
      </a:lt2>
      <a:accent1>
        <a:srgbClr val="123836"/>
      </a:accent1>
      <a:accent2>
        <a:srgbClr val="718886"/>
      </a:accent2>
      <a:accent3>
        <a:srgbClr val="73AA87"/>
      </a:accent3>
      <a:accent4>
        <a:srgbClr val="D0D7D7"/>
      </a:accent4>
      <a:accent5>
        <a:srgbClr val="FF6359"/>
      </a:accent5>
      <a:accent6>
        <a:srgbClr val="FFD282"/>
      </a:accent6>
      <a:hlink>
        <a:srgbClr val="0563C1"/>
      </a:hlink>
      <a:folHlink>
        <a:srgbClr val="954F72"/>
      </a:folHlink>
    </a:clrScheme>
    <a:fontScheme name="Netcompany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custClrLst>
    <a:custClr name="Dark Green">
      <a:srgbClr val="141E1E"/>
    </a:custClr>
    <a:custClr name="Green">
      <a:srgbClr val="123836"/>
    </a:custClr>
    <a:custClr name="Green 90%">
      <a:srgbClr val="2A4C4A"/>
    </a:custClr>
    <a:custClr name="Green 60%">
      <a:srgbClr val="718886"/>
    </a:custClr>
    <a:custClr name="Green 40%">
      <a:srgbClr val="A0AFAF"/>
    </a:custClr>
    <a:custClr name="Green 30%">
      <a:srgbClr val="B8C3C3"/>
    </a:custClr>
    <a:custClr name="Green 20%">
      <a:srgbClr val="D0D7D7"/>
    </a:custClr>
    <a:custClr name="Green 10%">
      <a:srgbClr val="E7EBEB"/>
    </a:custClr>
    <a:custClr name="NoColor">
      <a:srgbClr val="FFFFFF"/>
    </a:custClr>
    <a:custClr name="Blue">
      <a:srgbClr val="0082FF"/>
    </a:custClr>
    <a:custClr name="Coral">
      <a:srgbClr val="FF6359"/>
    </a:custClr>
    <a:custClr name="Coral 75%">
      <a:srgbClr val="FF8A83"/>
    </a:custClr>
    <a:custClr name="Coral 50%">
      <a:srgbClr val="FFB1AC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Blue 50%">
      <a:srgbClr val="6ECCFF"/>
    </a:custClr>
    <a:custClr name="Yellow">
      <a:srgbClr val="FFD282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">
      <a:srgbClr val="A0A0FF"/>
    </a:custClr>
    <a:custClr name="Green">
      <a:srgbClr val="73AA87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NoColor">
      <a:srgbClr val="FFFFFF"/>
    </a:custClr>
    <a:custClr name="Purple 50%">
      <a:srgbClr val="C2C8FF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10" ma:contentTypeDescription="GetOrganized dokument" ma:contentTypeScope="" ma:versionID="155200e62efbd3262159217d5783d3a5">
  <xsd:schema xmlns:xsd="http://www.w3.org/2001/XMLSchema" xmlns:xs="http://www.w3.org/2001/XMLSchema" xmlns:p="http://schemas.microsoft.com/office/2006/metadata/properties" xmlns:ns1="http://schemas.microsoft.com/sharepoint/v3" xmlns:ns2="4489cdb7-1af4-4218-a2b8-7fb2868f8c31" targetNamespace="http://schemas.microsoft.com/office/2006/metadata/properties" ma:root="true" ma:fieldsID="9209c77314067cedfdf306b34b6b9db6" ns1:_="" ns2:_="">
    <xsd:import namespace="http://schemas.microsoft.com/sharepoint/v3"/>
    <xsd:import namespace="4489cdb7-1af4-4218-a2b8-7fb2868f8c31"/>
    <xsd:element name="properties">
      <xsd:complexType>
        <xsd:sequence>
          <xsd:element name="documentManagement">
            <xsd:complexType>
              <xsd:all>
                <xsd:element ref="ns1:DocumentStatus" minOccurs="0"/>
                <xsd:element ref="ns1:DocumentVersion" minOccurs="0"/>
                <xsd:element ref="ns1:CCMCognitiveType" minOccurs="0"/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LocalAttachment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CMVisualId" minOccurs="0"/>
                <xsd:element ref="ns2:SharedWithUsers" minOccurs="0"/>
                <xsd:element ref="ns2:SharedWithDetails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tatus" ma:index="2" nillable="true" ma:displayName="Dokument status" ma:default="01 - Planned" ma:format="Dropdown" ma:internalName="DocumentStatus" ma:readOnly="false">
      <xsd:simpleType>
        <xsd:restriction base="dms:Choice">
          <xsd:enumeration value="01 - Planned"/>
          <xsd:enumeration value="02 - Work in progress"/>
          <xsd:enumeration value="03 - Completed"/>
          <xsd:enumeration value="04 - Reviewed"/>
          <xsd:enumeration value="05 - Approved"/>
          <xsd:enumeration value="80 - Cancelled"/>
        </xsd:restriction>
      </xsd:simpleType>
    </xsd:element>
    <xsd:element name="DocumentVersion" ma:index="3" nillable="true" ma:displayName="Dokument version" ma:default="1.0" ma:internalName="DocumentVersion" ma:readOnly="false">
      <xsd:simpleType>
        <xsd:restriction base="dms:Text">
          <xsd:maxLength value="10"/>
        </xsd:restriction>
      </xsd:simpleType>
    </xsd:element>
    <xsd:element name="CCMCognitiveType" ma:index="4" nillable="true" ma:displayName="CognitiveType" ma:decimals="0" ma:hidden="true" ma:internalName="CCMCognitiveType" ma:readOnly="false">
      <xsd:simpleType>
        <xsd:restriction base="dms:Number"/>
      </xsd:simpleType>
    </xsd:element>
    <xsd:element name="CaseID" ma:index="11" nillable="true" ma:displayName="Sags ID" ma:default="Tildeler" ma:internalName="CaseID" ma:readOnly="true">
      <xsd:simpleType>
        <xsd:restriction base="dms:Text"/>
      </xsd:simpleType>
    </xsd:element>
    <xsd:element name="DocID" ma:index="12" nillable="true" ma:displayName="Dok ID" ma:default="Tildeler" ma:internalName="DocID" ma:readOnly="true">
      <xsd:simpleType>
        <xsd:restriction base="dms:Text"/>
      </xsd:simpleType>
    </xsd:element>
    <xsd:element name="Finalized" ma:index="13" nillable="true" ma:displayName="Endeligt" ma:default="False" ma:internalName="Finalized" ma:readOnly="true">
      <xsd:simpleType>
        <xsd:restriction base="dms:Boolean"/>
      </xsd:simpleType>
    </xsd:element>
    <xsd:element name="Related" ma:index="14" nillable="true" ma:displayName="Vedhæftet dokument" ma:default="False" ma:internalName="Related" ma:readOnly="true">
      <xsd:simpleType>
        <xsd:restriction base="dms:Boolean"/>
      </xsd:simpleType>
    </xsd:element>
    <xsd:element name="RegistrationDate" ma:index="15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6" nillable="true" ma:displayName="Akt ID" ma:decimals="0" ma:default="0" ma:internalName="CaseRecordNumber" ma:readOnly="true">
      <xsd:simpleType>
        <xsd:restriction base="dms:Number"/>
      </xsd:simpleType>
    </xsd:element>
    <xsd:element name="LocalAttachment" ma:index="17" nillable="true" ma:displayName="Lokalt bilag" ma:default="False" ma:internalName="LocalAttachment" ma:readOnly="true">
      <xsd:simpleType>
        <xsd:restriction base="dms:Boolean"/>
      </xsd:simpleType>
    </xsd:element>
    <xsd:element name="CCMTemplateName" ma:index="18" nillable="true" ma:displayName="Skabelon navn" ma:internalName="CCMTemplateName" ma:readOnly="true">
      <xsd:simpleType>
        <xsd:restriction base="dms:Text"/>
      </xsd:simpleType>
    </xsd:element>
    <xsd:element name="CCMTemplateVersion" ma:index="19" nillable="true" ma:displayName="Skabelon version" ma:internalName="CCMTemplateVersion" ma:readOnly="true">
      <xsd:simpleType>
        <xsd:restriction base="dms:Text"/>
      </xsd:simpleType>
    </xsd:element>
    <xsd:element name="CCMTemplateID" ma:index="20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21" nillable="true" ma:displayName="CCMSystemID" ma:hidden="true" ma:internalName="CCMSystemID" ma:readOnly="true">
      <xsd:simpleType>
        <xsd:restriction base="dms:Text"/>
      </xsd:simpleType>
    </xsd:element>
    <xsd:element name="WasEncrypted" ma:index="22" nillable="true" ma:displayName="Krypteret" ma:default="False" ma:internalName="WasEncrypted" ma:readOnly="true">
      <xsd:simpleType>
        <xsd:restriction base="dms:Boolean"/>
      </xsd:simpleType>
    </xsd:element>
    <xsd:element name="WasSigned" ma:index="23" nillable="true" ma:displayName="Signeret" ma:default="False" ma:internalName="WasSigned" ma:readOnly="true">
      <xsd:simpleType>
        <xsd:restriction base="dms:Boolean"/>
      </xsd:simpleType>
    </xsd:element>
    <xsd:element name="MailHasAttachments" ma:index="24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5" nillable="true" ma:displayName="Samtale" ma:internalName="CCMConversation" ma:readOnly="true">
      <xsd:simpleType>
        <xsd:restriction base="dms:Text"/>
      </xsd:simpleType>
    </xsd:element>
    <xsd:element name="CCMVisualId" ma:index="26" nillable="true" ma:displayName="Sags ID" ma:default="Tildeler" ma:internalName="CCMVisualId" ma:readOnly="true">
      <xsd:simpleType>
        <xsd:restriction base="dms:Text"/>
      </xsd:simpleType>
    </xsd:element>
    <xsd:element name="CCMPageCount" ma:index="30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31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32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33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9cdb7-1af4-4218-a2b8-7fb2868f8c3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Indholdstype"/>
        <xsd:element ref="dc:title" minOccurs="0" maxOccurs="1" ma:index="0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CognitiveType xmlns="http://schemas.microsoft.com/sharepoint/v3" xsi:nil="true"/>
    <DocumentStatus xmlns="http://schemas.microsoft.com/sharepoint/v3" xsi:nil="true"/>
    <DocumentVersion xmlns="http://schemas.microsoft.com/sharepoint/v3" xsi:nil="true"/>
    <CCMMetadataExtractionStatus xmlns="http://schemas.microsoft.com/sharepoint/v3">CCMPageCount:Idle;CCMCommentCount:Idle</CCMMetadataExtractionStatus>
    <LocalAttachment xmlns="http://schemas.microsoft.com/sharepoint/v3">false</LocalAttachment>
    <Finalized xmlns="http://schemas.microsoft.com/sharepoint/v3">false</Finalized>
    <CCMPageCount xmlns="http://schemas.microsoft.com/sharepoint/v3">4</CCMPageCount>
    <DocID xmlns="http://schemas.microsoft.com/sharepoint/v3">1980334</DocID>
    <CCMCommentCount xmlns="http://schemas.microsoft.com/sharepoint/v3">3</CCMCommentCount>
    <CCMTemplateVersion xmlns="http://schemas.microsoft.com/sharepoint/v3" xsi:nil="true"/>
    <CCMTemplateID xmlns="http://schemas.microsoft.com/sharepoint/v3">66</CCMTemplateID>
    <RegistrationDate xmlns="http://schemas.microsoft.com/sharepoint/v3" xsi:nil="true"/>
    <CaseRecordNumber xmlns="http://schemas.microsoft.com/sharepoint/v3">0</CaseRecordNumber>
    <CaseID xmlns="http://schemas.microsoft.com/sharepoint/v3">NCMETODE</CaseID>
    <CCMPreviewAnnotationsTasks xmlns="http://schemas.microsoft.com/sharepoint/v3">0</CCMPreviewAnnotationsTasks>
    <CCMTemplateName xmlns="http://schemas.microsoft.com/sharepoint/v3" xsi:nil="true"/>
    <Related xmlns="http://schemas.microsoft.com/sharepoint/v3">false</Related>
    <CCMSystemID xmlns="http://schemas.microsoft.com/sharepoint/v3">a83c9e44-5554-4fe4-9554-0ea6ec621664</CCMSystemID>
    <CCMVisualId xmlns="http://schemas.microsoft.com/sharepoint/v3">NCMETODE</CCMVisual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48CBF-B792-4518-8FB4-300861AC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89cdb7-1af4-4218-a2b8-7fb2868f8c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www.w3.org/XML/1998/namespace"/>
    <ds:schemaRef ds:uri="http://schemas.microsoft.com/sharepoint/v3"/>
    <ds:schemaRef ds:uri="http://schemas.microsoft.com/office/2006/documentManagement/types"/>
    <ds:schemaRef ds:uri="4489cdb7-1af4-4218-a2b8-7fb2868f8c3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8BB894C-6351-42EF-9322-E6C82592824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59E2F2C-CBB5-40FB-8968-D2690D0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Netcompany%20Document%20Template_EN.dotx</Template>
  <TotalTime>1</TotalTime>
  <Pages>2</Pages>
  <Words>76</Words>
  <Characters>438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T0310 - Test case</vt:lpstr>
    </vt:vector>
  </TitlesOfParts>
  <Company>Netcompany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T0310 - Test case</dc:title>
  <dc:subject/>
  <dc:creator>Esben Erland</dc:creator>
  <cp:keywords/>
  <dc:description/>
  <cp:lastModifiedBy>Trần Hữu Quốc Thông</cp:lastModifiedBy>
  <cp:revision>2</cp:revision>
  <cp:lastPrinted>2018-08-22T09:13:00Z</cp:lastPrinted>
  <dcterms:created xsi:type="dcterms:W3CDTF">2024-02-06T04:10:00Z</dcterms:created>
  <dcterms:modified xsi:type="dcterms:W3CDTF">2024-02-06T04:10:00Z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0ca22bb2-5c31-48de-8546-14c7c0027ac5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66</vt:r8>
  </property>
  <property fmtid="{D5CDD505-2E9C-101B-9397-08002B2CF9AE}" pid="12" name="ProjectName">
    <vt:lpwstr>Solution</vt:lpwstr>
  </property>
  <property fmtid="{D5CDD505-2E9C-101B-9397-08002B2CF9AE}" pid="13" name="CustomerName">
    <vt:lpwstr>Customer</vt:lpwstr>
  </property>
  <property fmtid="{D5CDD505-2E9C-101B-9397-08002B2CF9AE}" pid="14" name="DoumentStatus">
    <vt:lpwstr>01 - Planned</vt:lpwstr>
  </property>
</Properties>
</file>